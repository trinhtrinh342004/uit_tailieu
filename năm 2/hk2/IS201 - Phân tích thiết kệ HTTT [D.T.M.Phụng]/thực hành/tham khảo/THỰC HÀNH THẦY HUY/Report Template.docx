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AE06F" w14:textId="77777777" w:rsidR="00F96032" w:rsidRPr="00F96032" w:rsidRDefault="00F96032" w:rsidP="00F96032">
      <w:pPr>
        <w:jc w:val="center"/>
        <w:rPr>
          <w:sz w:val="28"/>
        </w:rPr>
      </w:pPr>
      <w:r w:rsidRPr="00F96032">
        <w:rPr>
          <w:sz w:val="28"/>
        </w:rPr>
        <w:t>NATIONAL UNIVERSITY OF HO CHI MINH CITY</w:t>
      </w:r>
    </w:p>
    <w:p w14:paraId="1E2B0EF7" w14:textId="54B0DC3D" w:rsidR="006B7765" w:rsidRPr="00F96032" w:rsidRDefault="00F96032" w:rsidP="00F96032">
      <w:pPr>
        <w:jc w:val="center"/>
        <w:rPr>
          <w:b/>
          <w:sz w:val="28"/>
        </w:rPr>
      </w:pPr>
      <w:r w:rsidRPr="00F96032">
        <w:rPr>
          <w:b/>
          <w:sz w:val="28"/>
        </w:rPr>
        <w:t>UNIVERSITY OF INFORMATION TECHNOLOGY</w:t>
      </w:r>
    </w:p>
    <w:p w14:paraId="74E9DE23" w14:textId="77777777" w:rsidR="006B7765" w:rsidRDefault="006B7765" w:rsidP="006B7765">
      <w:pPr>
        <w:jc w:val="center"/>
        <w:rPr>
          <w:b/>
          <w:sz w:val="28"/>
        </w:rPr>
      </w:pPr>
    </w:p>
    <w:p w14:paraId="4AFBDEB3" w14:textId="77777777" w:rsidR="00560A66" w:rsidRDefault="006B7765" w:rsidP="006B7765">
      <w:pPr>
        <w:jc w:val="center"/>
      </w:pPr>
      <w:r>
        <w:rPr>
          <w:b/>
          <w:noProof/>
          <w:sz w:val="28"/>
        </w:rPr>
        <w:drawing>
          <wp:inline distT="0" distB="0" distL="0" distR="0" wp14:anchorId="4812EAB2" wp14:editId="18C298D7">
            <wp:extent cx="1174113" cy="97155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ui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4542" cy="98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B47C7" w14:textId="77777777" w:rsidR="00386B7E" w:rsidRPr="00217526" w:rsidRDefault="00386B7E" w:rsidP="001645DA">
      <w:pPr>
        <w:jc w:val="right"/>
      </w:pPr>
    </w:p>
    <w:p w14:paraId="4F1D7376" w14:textId="77777777" w:rsidR="00560A66" w:rsidRDefault="00560A66" w:rsidP="001645DA">
      <w:pPr>
        <w:jc w:val="right"/>
      </w:pPr>
    </w:p>
    <w:p w14:paraId="37E34B5C" w14:textId="77777777" w:rsidR="00871123" w:rsidRDefault="00871123" w:rsidP="001645DA">
      <w:pPr>
        <w:jc w:val="right"/>
      </w:pPr>
    </w:p>
    <w:p w14:paraId="25CEEBEE" w14:textId="77777777" w:rsidR="00871123" w:rsidRPr="00217526" w:rsidRDefault="00871123" w:rsidP="001645DA">
      <w:pPr>
        <w:jc w:val="right"/>
      </w:pPr>
    </w:p>
    <w:p w14:paraId="0E3DC555" w14:textId="77777777" w:rsidR="00560A66" w:rsidRPr="00217526" w:rsidRDefault="00560A66" w:rsidP="001645DA">
      <w:pPr>
        <w:tabs>
          <w:tab w:val="left" w:pos="6990"/>
        </w:tabs>
        <w:jc w:val="right"/>
      </w:pPr>
    </w:p>
    <w:p w14:paraId="4D30CB7B" w14:textId="77777777" w:rsidR="00F96032" w:rsidRDefault="00F96032" w:rsidP="00F96032">
      <w:pPr>
        <w:tabs>
          <w:tab w:val="left" w:pos="6990"/>
        </w:tabs>
        <w:ind w:firstLine="720"/>
        <w:jc w:val="left"/>
        <w:rPr>
          <w:sz w:val="52"/>
          <w:szCs w:val="52"/>
        </w:rPr>
      </w:pPr>
      <w:r w:rsidRPr="00F96032">
        <w:rPr>
          <w:sz w:val="52"/>
          <w:szCs w:val="52"/>
        </w:rPr>
        <w:t>{Course Name} - {Project Name}</w:t>
      </w:r>
    </w:p>
    <w:p w14:paraId="6319635A" w14:textId="60255B99" w:rsidR="00F96032" w:rsidRPr="00F96032" w:rsidRDefault="00F96032" w:rsidP="00F96032">
      <w:pPr>
        <w:tabs>
          <w:tab w:val="left" w:pos="6990"/>
        </w:tabs>
        <w:ind w:firstLine="1440"/>
        <w:jc w:val="left"/>
        <w:rPr>
          <w:noProof/>
          <w:sz w:val="36"/>
          <w:szCs w:val="36"/>
        </w:rPr>
      </w:pPr>
      <w:r w:rsidRPr="00F96032">
        <w:rPr>
          <w:noProof/>
          <w:sz w:val="36"/>
          <w:szCs w:val="36"/>
        </w:rPr>
        <w:t xml:space="preserve">Name of lecturer: </w:t>
      </w:r>
    </w:p>
    <w:p w14:paraId="600567E8" w14:textId="22EC592A" w:rsidR="00F96032" w:rsidRPr="00F96032" w:rsidRDefault="00F96032" w:rsidP="00F96032">
      <w:pPr>
        <w:tabs>
          <w:tab w:val="left" w:pos="6990"/>
        </w:tabs>
        <w:ind w:firstLine="1440"/>
        <w:jc w:val="left"/>
        <w:rPr>
          <w:noProof/>
          <w:sz w:val="36"/>
          <w:szCs w:val="36"/>
        </w:rPr>
      </w:pPr>
      <w:r w:rsidRPr="00F96032">
        <w:rPr>
          <w:noProof/>
          <w:sz w:val="36"/>
          <w:szCs w:val="36"/>
        </w:rPr>
        <w:t xml:space="preserve">Group name: </w:t>
      </w:r>
    </w:p>
    <w:p w14:paraId="4A7024EB" w14:textId="77777777" w:rsidR="00F96032" w:rsidRPr="00F96032" w:rsidRDefault="00F96032" w:rsidP="00F96032">
      <w:pPr>
        <w:tabs>
          <w:tab w:val="left" w:pos="6990"/>
        </w:tabs>
        <w:ind w:firstLine="1440"/>
        <w:jc w:val="left"/>
        <w:rPr>
          <w:noProof/>
          <w:sz w:val="36"/>
          <w:szCs w:val="36"/>
        </w:rPr>
      </w:pPr>
      <w:r w:rsidRPr="00F96032">
        <w:rPr>
          <w:noProof/>
          <w:sz w:val="36"/>
          <w:szCs w:val="36"/>
        </w:rPr>
        <w:t>Member's name:</w:t>
      </w:r>
    </w:p>
    <w:p w14:paraId="4B452BF4" w14:textId="61F5BB4A" w:rsidR="00F96032" w:rsidRPr="00F96032" w:rsidRDefault="00F96032" w:rsidP="00F96032">
      <w:pPr>
        <w:tabs>
          <w:tab w:val="left" w:pos="6990"/>
        </w:tabs>
        <w:ind w:firstLine="1440"/>
        <w:jc w:val="left"/>
        <w:rPr>
          <w:noProof/>
          <w:sz w:val="36"/>
          <w:szCs w:val="36"/>
        </w:rPr>
      </w:pPr>
      <w:r w:rsidRPr="00F96032">
        <w:rPr>
          <w:noProof/>
          <w:sz w:val="36"/>
          <w:szCs w:val="36"/>
        </w:rPr>
        <w:t>• Member 1-</w:t>
      </w:r>
      <w:r>
        <w:rPr>
          <w:noProof/>
          <w:sz w:val="36"/>
          <w:szCs w:val="36"/>
        </w:rPr>
        <w:t xml:space="preserve"> ID</w:t>
      </w:r>
      <w:r w:rsidRPr="00F96032">
        <w:rPr>
          <w:noProof/>
          <w:sz w:val="36"/>
          <w:szCs w:val="36"/>
        </w:rPr>
        <w:t xml:space="preserve"> 1</w:t>
      </w:r>
    </w:p>
    <w:p w14:paraId="37B40EA7" w14:textId="2B1F01D1" w:rsidR="00F96032" w:rsidRPr="00F96032" w:rsidRDefault="00F96032" w:rsidP="00F96032">
      <w:pPr>
        <w:tabs>
          <w:tab w:val="left" w:pos="6990"/>
        </w:tabs>
        <w:ind w:firstLine="1440"/>
        <w:jc w:val="left"/>
        <w:rPr>
          <w:noProof/>
          <w:sz w:val="36"/>
          <w:szCs w:val="36"/>
        </w:rPr>
      </w:pPr>
      <w:r w:rsidRPr="00F96032">
        <w:rPr>
          <w:noProof/>
          <w:sz w:val="36"/>
          <w:szCs w:val="36"/>
        </w:rPr>
        <w:t>• Member 2-</w:t>
      </w:r>
      <w:r>
        <w:rPr>
          <w:noProof/>
          <w:sz w:val="36"/>
          <w:szCs w:val="36"/>
        </w:rPr>
        <w:t xml:space="preserve"> ID</w:t>
      </w:r>
      <w:r w:rsidRPr="00F96032">
        <w:rPr>
          <w:noProof/>
          <w:sz w:val="36"/>
          <w:szCs w:val="36"/>
        </w:rPr>
        <w:t xml:space="preserve"> 2</w:t>
      </w:r>
    </w:p>
    <w:p w14:paraId="3164BB25" w14:textId="11A2DC6F" w:rsidR="00871123" w:rsidRPr="00217526" w:rsidRDefault="00F96032" w:rsidP="00F96032">
      <w:pPr>
        <w:tabs>
          <w:tab w:val="left" w:pos="6990"/>
        </w:tabs>
        <w:ind w:firstLine="1440"/>
        <w:jc w:val="left"/>
        <w:rPr>
          <w:sz w:val="36"/>
          <w:szCs w:val="36"/>
        </w:rPr>
      </w:pPr>
      <w:r w:rsidRPr="00F96032">
        <w:rPr>
          <w:noProof/>
          <w:sz w:val="36"/>
          <w:szCs w:val="36"/>
        </w:rPr>
        <w:t>• ...</w:t>
      </w:r>
    </w:p>
    <w:p w14:paraId="006C4DEA" w14:textId="1BC4DA83" w:rsidR="00560A66" w:rsidRDefault="00560A66" w:rsidP="001645DA">
      <w:pPr>
        <w:tabs>
          <w:tab w:val="left" w:pos="6990"/>
        </w:tabs>
        <w:jc w:val="right"/>
        <w:rPr>
          <w:sz w:val="36"/>
          <w:szCs w:val="36"/>
        </w:rPr>
      </w:pPr>
    </w:p>
    <w:p w14:paraId="69FF9B72" w14:textId="0DFB45AD" w:rsidR="00AD340A" w:rsidRDefault="00AD340A" w:rsidP="001645DA">
      <w:pPr>
        <w:tabs>
          <w:tab w:val="left" w:pos="6990"/>
        </w:tabs>
        <w:jc w:val="right"/>
        <w:rPr>
          <w:sz w:val="36"/>
          <w:szCs w:val="36"/>
        </w:rPr>
      </w:pPr>
    </w:p>
    <w:p w14:paraId="7BACA87B" w14:textId="29C85E16" w:rsidR="00AD340A" w:rsidRDefault="00AD340A" w:rsidP="001645DA">
      <w:pPr>
        <w:tabs>
          <w:tab w:val="left" w:pos="6990"/>
        </w:tabs>
        <w:jc w:val="right"/>
        <w:rPr>
          <w:sz w:val="36"/>
          <w:szCs w:val="36"/>
        </w:rPr>
      </w:pPr>
    </w:p>
    <w:p w14:paraId="06CE3EF3" w14:textId="3151924C" w:rsidR="00AD340A" w:rsidRDefault="00AD340A" w:rsidP="001645DA">
      <w:pPr>
        <w:tabs>
          <w:tab w:val="left" w:pos="6990"/>
        </w:tabs>
        <w:jc w:val="right"/>
        <w:rPr>
          <w:sz w:val="36"/>
          <w:szCs w:val="36"/>
        </w:rPr>
      </w:pPr>
    </w:p>
    <w:p w14:paraId="5172B8B3" w14:textId="6562D651" w:rsidR="004D08AD" w:rsidRDefault="004D08AD" w:rsidP="004D08AD">
      <w:pPr>
        <w:tabs>
          <w:tab w:val="left" w:pos="6990"/>
        </w:tabs>
        <w:jc w:val="center"/>
        <w:rPr>
          <w:sz w:val="36"/>
          <w:szCs w:val="36"/>
        </w:rPr>
      </w:pPr>
      <w:r w:rsidRPr="00217526">
        <w:rPr>
          <w:sz w:val="36"/>
          <w:szCs w:val="36"/>
        </w:rPr>
        <w:t>TP HCM</w:t>
      </w:r>
      <w:r>
        <w:rPr>
          <w:sz w:val="36"/>
          <w:szCs w:val="36"/>
        </w:rPr>
        <w:t xml:space="preserve">, </w:t>
      </w:r>
      <w:r w:rsidR="00AD340A">
        <w:rPr>
          <w:sz w:val="36"/>
          <w:szCs w:val="36"/>
        </w:rPr>
        <w:t>Date</w:t>
      </w:r>
    </w:p>
    <w:p w14:paraId="39248B3C" w14:textId="77777777" w:rsidR="004D08AD" w:rsidRDefault="004D08AD">
      <w:pPr>
        <w:spacing w:line="240" w:lineRule="auto"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9FE5F54" w14:textId="2C064F53" w:rsidR="00560A66" w:rsidRPr="00217526" w:rsidRDefault="00791430" w:rsidP="001645DA">
      <w:pPr>
        <w:rPr>
          <w:b/>
        </w:rPr>
      </w:pPr>
      <w:r w:rsidRPr="00791430">
        <w:rPr>
          <w:b/>
          <w:sz w:val="32"/>
        </w:rPr>
        <w:lastRenderedPageBreak/>
        <w:t>Document Management</w:t>
      </w:r>
    </w:p>
    <w:tbl>
      <w:tblPr>
        <w:tblStyle w:val="DTSC"/>
        <w:tblW w:w="5000" w:type="pct"/>
        <w:tblLook w:val="0000" w:firstRow="0" w:lastRow="0" w:firstColumn="0" w:lastColumn="0" w:noHBand="0" w:noVBand="0"/>
      </w:tblPr>
      <w:tblGrid>
        <w:gridCol w:w="5326"/>
        <w:gridCol w:w="4411"/>
      </w:tblGrid>
      <w:tr w:rsidR="00560A66" w:rsidRPr="00217526" w14:paraId="06C19C4F" w14:textId="77777777" w:rsidTr="000F7A43">
        <w:tc>
          <w:tcPr>
            <w:tcW w:w="2735" w:type="pct"/>
          </w:tcPr>
          <w:p w14:paraId="3E9BEDE3" w14:textId="7C1D3950" w:rsidR="00560A66" w:rsidRPr="00C311DC" w:rsidRDefault="00791430" w:rsidP="00C311DC">
            <w:r>
              <w:t>Date Created</w:t>
            </w:r>
            <w:r w:rsidR="00560A66" w:rsidRPr="00217526">
              <w:t xml:space="preserve">: </w:t>
            </w:r>
            <w:r w:rsidR="00C311DC">
              <w:t>{dd/MM/yyyy}</w:t>
            </w:r>
          </w:p>
        </w:tc>
        <w:tc>
          <w:tcPr>
            <w:tcW w:w="2265" w:type="pct"/>
          </w:tcPr>
          <w:p w14:paraId="7F01E52B" w14:textId="58E799DA" w:rsidR="00560A66" w:rsidRPr="00217526" w:rsidRDefault="00791430" w:rsidP="001645DA">
            <w:r>
              <w:t>Date Saved</w:t>
            </w:r>
            <w:r w:rsidR="00560A66" w:rsidRPr="00217526">
              <w:t xml:space="preserve">: </w:t>
            </w:r>
            <w:r w:rsidR="00842909" w:rsidRPr="00217526">
              <w:fldChar w:fldCharType="begin"/>
            </w:r>
            <w:r w:rsidR="00560A66" w:rsidRPr="00217526">
              <w:instrText xml:space="preserve"> DATE  \@ "M/d/yyyy h:mm:ss am/pm"  \* MERGEFORMAT </w:instrText>
            </w:r>
            <w:r w:rsidR="00842909" w:rsidRPr="00217526">
              <w:fldChar w:fldCharType="separate"/>
            </w:r>
            <w:r w:rsidR="001A1914">
              <w:rPr>
                <w:noProof/>
              </w:rPr>
              <w:t>4/17/2018 9:09:53 AM</w:t>
            </w:r>
            <w:r w:rsidR="00842909" w:rsidRPr="00217526">
              <w:fldChar w:fldCharType="end"/>
            </w:r>
          </w:p>
        </w:tc>
      </w:tr>
      <w:tr w:rsidR="00560A66" w:rsidRPr="00217526" w14:paraId="38240015" w14:textId="77777777" w:rsidTr="000F7A43">
        <w:tc>
          <w:tcPr>
            <w:tcW w:w="2735" w:type="pct"/>
          </w:tcPr>
          <w:p w14:paraId="4C963593" w14:textId="7A272DA1" w:rsidR="00560A66" w:rsidRPr="005F5CEF" w:rsidRDefault="00791430" w:rsidP="005F5CEF">
            <w:pPr>
              <w:ind w:left="720" w:hanging="720"/>
            </w:pPr>
            <w:r>
              <w:rPr>
                <w:noProof/>
              </w:rPr>
              <w:t>Group</w:t>
            </w:r>
            <w:r w:rsidR="00560A66" w:rsidRPr="00217526">
              <w:rPr>
                <w:noProof/>
                <w:lang w:val="vi-VN"/>
              </w:rPr>
              <w:t xml:space="preserve">: </w:t>
            </w:r>
            <w:r w:rsidR="005F5CEF">
              <w:rPr>
                <w:noProof/>
              </w:rPr>
              <w:t>{</w:t>
            </w:r>
            <w:r>
              <w:rPr>
                <w:noProof/>
              </w:rPr>
              <w:t>Group name</w:t>
            </w:r>
            <w:r w:rsidR="005F5CEF">
              <w:rPr>
                <w:noProof/>
              </w:rPr>
              <w:t>}</w:t>
            </w:r>
          </w:p>
        </w:tc>
        <w:tc>
          <w:tcPr>
            <w:tcW w:w="2265" w:type="pct"/>
          </w:tcPr>
          <w:p w14:paraId="39922F0E" w14:textId="7BE8F633" w:rsidR="00560A66" w:rsidRPr="00217526" w:rsidRDefault="00791430" w:rsidP="00C311DC">
            <w:r>
              <w:t>Saved by</w:t>
            </w:r>
            <w:r w:rsidR="00560A66" w:rsidRPr="00217526">
              <w:t xml:space="preserve">: </w:t>
            </w:r>
            <w:r w:rsidR="00C311DC">
              <w:t>{</w:t>
            </w:r>
            <w:r>
              <w:t xml:space="preserve"> </w:t>
            </w:r>
            <w:r w:rsidRPr="00791430">
              <w:t>Who saved the first</w:t>
            </w:r>
            <w:r w:rsidR="00C311DC">
              <w:t>}</w:t>
            </w:r>
          </w:p>
        </w:tc>
      </w:tr>
    </w:tbl>
    <w:p w14:paraId="5823F0DB" w14:textId="77777777" w:rsidR="00560A66" w:rsidRPr="00217526" w:rsidRDefault="00560A66" w:rsidP="001645DA">
      <w:pPr>
        <w:pStyle w:val="NormalWeb"/>
        <w:spacing w:before="0" w:beforeAutospacing="0" w:after="0" w:afterAutospacing="0" w:line="360" w:lineRule="auto"/>
        <w:rPr>
          <w:sz w:val="22"/>
        </w:rPr>
      </w:pPr>
    </w:p>
    <w:p w14:paraId="75DBE97B" w14:textId="0FC2B83B" w:rsidR="00560A66" w:rsidRPr="00217526" w:rsidRDefault="005A4564" w:rsidP="001645DA">
      <w:pPr>
        <w:rPr>
          <w:b/>
          <w:noProof/>
          <w:sz w:val="32"/>
          <w:lang w:val="vi-VN" w:eastAsia="vi-VN"/>
        </w:rPr>
      </w:pPr>
      <w:r>
        <w:rPr>
          <w:b/>
          <w:noProof/>
          <w:sz w:val="32"/>
          <w:lang w:eastAsia="vi-VN"/>
        </w:rPr>
        <w:t>C</w:t>
      </w:r>
      <w:r w:rsidRPr="005A4564">
        <w:rPr>
          <w:b/>
          <w:noProof/>
          <w:sz w:val="32"/>
          <w:lang w:val="vi-VN" w:eastAsia="vi-VN"/>
        </w:rPr>
        <w:t xml:space="preserve">hanges History </w:t>
      </w:r>
    </w:p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2393"/>
        <w:gridCol w:w="2146"/>
        <w:gridCol w:w="3646"/>
        <w:gridCol w:w="1552"/>
      </w:tblGrid>
      <w:tr w:rsidR="00560A66" w:rsidRPr="00217526" w14:paraId="260ABD54" w14:textId="77777777" w:rsidTr="00B07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pct"/>
          </w:tcPr>
          <w:p w14:paraId="1099116B" w14:textId="3B7B914A" w:rsidR="00560A66" w:rsidRPr="00217526" w:rsidRDefault="005A4564" w:rsidP="001645DA">
            <w:pPr>
              <w:jc w:val="center"/>
              <w:rPr>
                <w:b w:val="0"/>
                <w:noProof/>
                <w:lang w:val="vi-VN"/>
              </w:rPr>
            </w:pPr>
            <w:r w:rsidRPr="005A4564">
              <w:rPr>
                <w:noProof/>
                <w:lang w:val="vi-VN"/>
              </w:rPr>
              <w:t>Person in charge</w:t>
            </w:r>
          </w:p>
        </w:tc>
        <w:tc>
          <w:tcPr>
            <w:tcW w:w="1102" w:type="pct"/>
          </w:tcPr>
          <w:p w14:paraId="5B3DE18E" w14:textId="08AC1276" w:rsidR="00560A66" w:rsidRPr="005A4564" w:rsidRDefault="005A4564" w:rsidP="001645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</w:rPr>
            </w:pPr>
            <w:r>
              <w:rPr>
                <w:noProof/>
              </w:rPr>
              <w:t xml:space="preserve">Date </w:t>
            </w:r>
          </w:p>
        </w:tc>
        <w:tc>
          <w:tcPr>
            <w:tcW w:w="1872" w:type="pct"/>
          </w:tcPr>
          <w:p w14:paraId="7002DA73" w14:textId="6C303226" w:rsidR="00560A66" w:rsidRPr="005A4564" w:rsidRDefault="005A4564" w:rsidP="001645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5A4564">
              <w:rPr>
                <w:noProof/>
              </w:rPr>
              <w:t>Content changes</w:t>
            </w:r>
          </w:p>
        </w:tc>
        <w:tc>
          <w:tcPr>
            <w:tcW w:w="797" w:type="pct"/>
          </w:tcPr>
          <w:p w14:paraId="38837420" w14:textId="5C8710C4" w:rsidR="00560A66" w:rsidRPr="005A4564" w:rsidRDefault="005A4564" w:rsidP="001645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</w:rPr>
            </w:pPr>
            <w:r>
              <w:rPr>
                <w:noProof/>
              </w:rPr>
              <w:t>Version</w:t>
            </w:r>
          </w:p>
        </w:tc>
      </w:tr>
      <w:tr w:rsidR="00560A66" w:rsidRPr="00217526" w14:paraId="56778554" w14:textId="77777777" w:rsidTr="00B07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pct"/>
          </w:tcPr>
          <w:p w14:paraId="050E00DB" w14:textId="7B0C2AA5" w:rsidR="00560A66" w:rsidRPr="00217526" w:rsidRDefault="00C311DC" w:rsidP="001645DA">
            <w:pPr>
              <w:rPr>
                <w:noProof/>
              </w:rPr>
            </w:pPr>
            <w:r>
              <w:rPr>
                <w:noProof/>
              </w:rPr>
              <w:t>{</w:t>
            </w:r>
            <w:r w:rsidR="005A4564">
              <w:rPr>
                <w:noProof/>
              </w:rPr>
              <w:t>Name</w:t>
            </w:r>
            <w:r>
              <w:rPr>
                <w:noProof/>
              </w:rPr>
              <w:t>}</w:t>
            </w:r>
          </w:p>
        </w:tc>
        <w:tc>
          <w:tcPr>
            <w:tcW w:w="1102" w:type="pct"/>
          </w:tcPr>
          <w:p w14:paraId="05439406" w14:textId="77777777" w:rsidR="00560A66" w:rsidRPr="00217526" w:rsidRDefault="00C311DC" w:rsidP="001645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{</w:t>
            </w:r>
            <w:r w:rsidR="00560A66" w:rsidRPr="00217526">
              <w:rPr>
                <w:noProof/>
              </w:rPr>
              <w:t>dd/MM/yyyy</w:t>
            </w:r>
            <w:r>
              <w:rPr>
                <w:noProof/>
              </w:rPr>
              <w:t>}</w:t>
            </w:r>
          </w:p>
        </w:tc>
        <w:tc>
          <w:tcPr>
            <w:tcW w:w="1872" w:type="pct"/>
          </w:tcPr>
          <w:p w14:paraId="0C926214" w14:textId="04E5D0E7" w:rsidR="00560A66" w:rsidRPr="00217526" w:rsidRDefault="005A4564" w:rsidP="00164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5A4564">
              <w:rPr>
                <w:noProof/>
              </w:rPr>
              <w:t>{Update}</w:t>
            </w:r>
          </w:p>
        </w:tc>
        <w:tc>
          <w:tcPr>
            <w:tcW w:w="797" w:type="pct"/>
          </w:tcPr>
          <w:p w14:paraId="66C96012" w14:textId="77777777" w:rsidR="00560A66" w:rsidRPr="00217526" w:rsidRDefault="00C311DC" w:rsidP="001645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szCs w:val="36"/>
              </w:rPr>
              <w:t>{</w:t>
            </w:r>
            <w:r w:rsidR="00560A66" w:rsidRPr="00217526">
              <w:rPr>
                <w:szCs w:val="36"/>
              </w:rPr>
              <w:t>A.B</w:t>
            </w:r>
            <w:r w:rsidR="00560A66" w:rsidRPr="00217526">
              <w:rPr>
                <w:noProof/>
              </w:rPr>
              <w:t>.x</w:t>
            </w:r>
            <w:r>
              <w:rPr>
                <w:noProof/>
              </w:rPr>
              <w:t>}</w:t>
            </w:r>
          </w:p>
        </w:tc>
      </w:tr>
    </w:tbl>
    <w:p w14:paraId="4242CBD8" w14:textId="77777777" w:rsidR="00560A66" w:rsidRPr="00217526" w:rsidRDefault="00560A66" w:rsidP="001645DA">
      <w:pPr>
        <w:rPr>
          <w:noProof/>
          <w:lang w:val="vi-VN" w:eastAsia="vi-VN"/>
        </w:rPr>
      </w:pPr>
    </w:p>
    <w:p w14:paraId="410C693B" w14:textId="2FB23684" w:rsidR="005A4564" w:rsidRPr="00217526" w:rsidRDefault="005A4564" w:rsidP="005A4564">
      <w:pPr>
        <w:rPr>
          <w:b/>
          <w:noProof/>
          <w:sz w:val="32"/>
          <w:lang w:val="vi-VN" w:eastAsia="vi-VN"/>
        </w:rPr>
      </w:pPr>
      <w:r>
        <w:rPr>
          <w:b/>
          <w:noProof/>
          <w:sz w:val="32"/>
          <w:lang w:eastAsia="vi-VN"/>
        </w:rPr>
        <w:t>Evaluation</w:t>
      </w:r>
      <w:r w:rsidRPr="005A4564">
        <w:rPr>
          <w:b/>
          <w:noProof/>
          <w:sz w:val="32"/>
          <w:lang w:val="vi-VN" w:eastAsia="vi-VN"/>
        </w:rPr>
        <w:t xml:space="preserve"> History </w:t>
      </w:r>
    </w:p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2393"/>
        <w:gridCol w:w="2146"/>
        <w:gridCol w:w="3646"/>
        <w:gridCol w:w="1552"/>
      </w:tblGrid>
      <w:tr w:rsidR="00560A66" w:rsidRPr="00217526" w14:paraId="2911EFC2" w14:textId="77777777" w:rsidTr="00B07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pct"/>
          </w:tcPr>
          <w:p w14:paraId="7D657503" w14:textId="0D354A9B" w:rsidR="00560A66" w:rsidRPr="005A4564" w:rsidRDefault="005A4564" w:rsidP="001645DA">
            <w:pPr>
              <w:jc w:val="center"/>
              <w:rPr>
                <w:b w:val="0"/>
                <w:noProof/>
              </w:rPr>
            </w:pPr>
            <w:r>
              <w:rPr>
                <w:noProof/>
              </w:rPr>
              <w:t>Lecture name</w:t>
            </w:r>
          </w:p>
        </w:tc>
        <w:tc>
          <w:tcPr>
            <w:tcW w:w="1102" w:type="pct"/>
          </w:tcPr>
          <w:p w14:paraId="3846F6C4" w14:textId="4C4CFE53" w:rsidR="00560A66" w:rsidRPr="00217526" w:rsidRDefault="005A4564" w:rsidP="001645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lang w:val="vi-VN"/>
              </w:rPr>
            </w:pPr>
            <w:r>
              <w:rPr>
                <w:noProof/>
              </w:rPr>
              <w:t>Date</w:t>
            </w:r>
          </w:p>
        </w:tc>
        <w:tc>
          <w:tcPr>
            <w:tcW w:w="1872" w:type="pct"/>
          </w:tcPr>
          <w:p w14:paraId="15758EA7" w14:textId="427D64FC" w:rsidR="00560A66" w:rsidRPr="005A4564" w:rsidRDefault="005A4564" w:rsidP="001645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</w:rPr>
            </w:pPr>
            <w:r>
              <w:rPr>
                <w:noProof/>
              </w:rPr>
              <w:t>Comments</w:t>
            </w:r>
          </w:p>
        </w:tc>
        <w:tc>
          <w:tcPr>
            <w:tcW w:w="797" w:type="pct"/>
          </w:tcPr>
          <w:p w14:paraId="59EE6127" w14:textId="06284322" w:rsidR="00560A66" w:rsidRPr="005A4564" w:rsidRDefault="005A4564" w:rsidP="001645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</w:rPr>
            </w:pPr>
            <w:r>
              <w:rPr>
                <w:noProof/>
              </w:rPr>
              <w:t>Version</w:t>
            </w:r>
          </w:p>
        </w:tc>
      </w:tr>
      <w:tr w:rsidR="00560A66" w:rsidRPr="00217526" w14:paraId="57DC0EA9" w14:textId="77777777" w:rsidTr="00B07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pct"/>
          </w:tcPr>
          <w:p w14:paraId="3027B01B" w14:textId="017B0A5C" w:rsidR="00560A66" w:rsidRPr="00C311DC" w:rsidRDefault="005A4564" w:rsidP="001645DA">
            <w:pPr>
              <w:rPr>
                <w:noProof/>
              </w:rPr>
            </w:pPr>
            <w:r>
              <w:rPr>
                <w:noProof/>
              </w:rPr>
              <w:t>{Name}</w:t>
            </w:r>
          </w:p>
        </w:tc>
        <w:tc>
          <w:tcPr>
            <w:tcW w:w="1102" w:type="pct"/>
          </w:tcPr>
          <w:p w14:paraId="7D9BD259" w14:textId="77777777" w:rsidR="00560A66" w:rsidRPr="00C311DC" w:rsidRDefault="00C311DC" w:rsidP="001645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{</w:t>
            </w:r>
            <w:r w:rsidR="00560A66" w:rsidRPr="00217526">
              <w:rPr>
                <w:noProof/>
                <w:lang w:val="vi-VN"/>
              </w:rPr>
              <w:t>dd/MM/yyyy</w:t>
            </w:r>
            <w:r>
              <w:rPr>
                <w:noProof/>
              </w:rPr>
              <w:t>}</w:t>
            </w:r>
          </w:p>
        </w:tc>
        <w:tc>
          <w:tcPr>
            <w:tcW w:w="1872" w:type="pct"/>
          </w:tcPr>
          <w:p w14:paraId="5DE198AA" w14:textId="1EB92705" w:rsidR="00560A66" w:rsidRPr="00C311DC" w:rsidRDefault="00C311DC" w:rsidP="00164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{</w:t>
            </w:r>
            <w:r w:rsidR="005A4564">
              <w:rPr>
                <w:noProof/>
              </w:rPr>
              <w:t>Evaluation</w:t>
            </w:r>
            <w:r>
              <w:rPr>
                <w:noProof/>
              </w:rPr>
              <w:t>}</w:t>
            </w:r>
          </w:p>
        </w:tc>
        <w:tc>
          <w:tcPr>
            <w:tcW w:w="797" w:type="pct"/>
          </w:tcPr>
          <w:p w14:paraId="32AAA72C" w14:textId="77777777" w:rsidR="00560A66" w:rsidRPr="00C311DC" w:rsidRDefault="00C311DC" w:rsidP="001645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szCs w:val="36"/>
              </w:rPr>
              <w:t>{</w:t>
            </w:r>
            <w:r w:rsidR="00560A66" w:rsidRPr="00217526">
              <w:rPr>
                <w:szCs w:val="36"/>
              </w:rPr>
              <w:t>A.B</w:t>
            </w:r>
            <w:r w:rsidR="00560A66" w:rsidRPr="00217526">
              <w:rPr>
                <w:noProof/>
              </w:rPr>
              <w:t>.</w:t>
            </w:r>
            <w:r w:rsidR="00560A66" w:rsidRPr="00217526">
              <w:rPr>
                <w:noProof/>
                <w:lang w:val="vi-VN"/>
              </w:rPr>
              <w:t>x</w:t>
            </w:r>
            <w:r>
              <w:rPr>
                <w:noProof/>
              </w:rPr>
              <w:t>}</w:t>
            </w:r>
          </w:p>
        </w:tc>
      </w:tr>
    </w:tbl>
    <w:p w14:paraId="302B54C5" w14:textId="77777777" w:rsidR="00E06CDF" w:rsidRPr="00217526" w:rsidRDefault="00E06CDF" w:rsidP="001645DA">
      <w:pPr>
        <w:rPr>
          <w:b/>
          <w:sz w:val="32"/>
          <w:lang w:eastAsia="vi-VN"/>
        </w:rPr>
      </w:pPr>
    </w:p>
    <w:p w14:paraId="095FC836" w14:textId="77777777" w:rsidR="00E06CDF" w:rsidRPr="00217526" w:rsidRDefault="00E06CDF" w:rsidP="001645DA">
      <w:pPr>
        <w:rPr>
          <w:b/>
          <w:sz w:val="32"/>
          <w:lang w:eastAsia="vi-VN"/>
        </w:rPr>
      </w:pPr>
      <w:r w:rsidRPr="00217526">
        <w:rPr>
          <w:b/>
          <w:sz w:val="32"/>
          <w:lang w:eastAsia="vi-VN"/>
        </w:rPr>
        <w:br w:type="page"/>
      </w:r>
    </w:p>
    <w:p w14:paraId="3A906D66" w14:textId="655097E2" w:rsidR="00560A66" w:rsidRDefault="00F030C5" w:rsidP="001645DA">
      <w:pPr>
        <w:rPr>
          <w:b/>
          <w:sz w:val="32"/>
          <w:lang w:eastAsia="vi-VN"/>
        </w:rPr>
      </w:pPr>
      <w:r>
        <w:rPr>
          <w:b/>
          <w:sz w:val="32"/>
          <w:lang w:eastAsia="vi-VN"/>
        </w:rPr>
        <w:lastRenderedPageBreak/>
        <w:t>Contents</w:t>
      </w:r>
    </w:p>
    <w:p w14:paraId="69BF173E" w14:textId="7319F37B" w:rsidR="008C5DF4" w:rsidRDefault="00C311D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687471">
        <w:rPr>
          <w:rStyle w:val="Hyperlink"/>
          <w:rFonts w:cs="Tahoma"/>
          <w:lang w:val="en-US"/>
        </w:rPr>
        <w:fldChar w:fldCharType="begin"/>
      </w:r>
      <w:r w:rsidRPr="00687471">
        <w:rPr>
          <w:rStyle w:val="Hyperlink"/>
          <w:rFonts w:cs="Tahoma"/>
          <w:lang w:val="en-US"/>
        </w:rPr>
        <w:instrText xml:space="preserve"> TOC \o "1-3" \h \z \u </w:instrText>
      </w:r>
      <w:r w:rsidRPr="00687471">
        <w:rPr>
          <w:rStyle w:val="Hyperlink"/>
          <w:rFonts w:cs="Tahoma"/>
          <w:lang w:val="en-US"/>
        </w:rPr>
        <w:fldChar w:fldCharType="separate"/>
      </w:r>
      <w:hyperlink w:anchor="_Toc509271755" w:history="1">
        <w:r w:rsidR="008C5DF4" w:rsidRPr="00E57F39">
          <w:rPr>
            <w:rStyle w:val="Hyperlink"/>
          </w:rPr>
          <w:t>1</w:t>
        </w:r>
        <w:r w:rsidR="008C5DF4">
          <w:rPr>
            <w:rFonts w:asciiTheme="minorHAnsi" w:eastAsiaTheme="minorEastAsia" w:hAnsiTheme="minorHAnsi" w:cstheme="minorBidi"/>
            <w:b w:val="0"/>
            <w:sz w:val="22"/>
            <w:szCs w:val="22"/>
            <w:lang w:val="en-US"/>
          </w:rPr>
          <w:tab/>
        </w:r>
        <w:r w:rsidR="008C5DF4" w:rsidRPr="00E57F39">
          <w:rPr>
            <w:rStyle w:val="Hyperlink"/>
            <w:lang w:val="en-US"/>
          </w:rPr>
          <w:t>Introduction</w:t>
        </w:r>
        <w:r w:rsidR="008C5DF4">
          <w:rPr>
            <w:webHidden/>
          </w:rPr>
          <w:tab/>
        </w:r>
        <w:r w:rsidR="008C5DF4">
          <w:rPr>
            <w:webHidden/>
          </w:rPr>
          <w:fldChar w:fldCharType="begin"/>
        </w:r>
        <w:r w:rsidR="008C5DF4">
          <w:rPr>
            <w:webHidden/>
          </w:rPr>
          <w:instrText xml:space="preserve"> PAGEREF _Toc509271755 \h </w:instrText>
        </w:r>
        <w:r w:rsidR="008C5DF4">
          <w:rPr>
            <w:webHidden/>
          </w:rPr>
        </w:r>
        <w:r w:rsidR="008C5DF4">
          <w:rPr>
            <w:webHidden/>
          </w:rPr>
          <w:fldChar w:fldCharType="separate"/>
        </w:r>
        <w:r w:rsidR="008C5DF4">
          <w:rPr>
            <w:webHidden/>
          </w:rPr>
          <w:t>3</w:t>
        </w:r>
        <w:r w:rsidR="008C5DF4">
          <w:rPr>
            <w:webHidden/>
          </w:rPr>
          <w:fldChar w:fldCharType="end"/>
        </w:r>
      </w:hyperlink>
    </w:p>
    <w:p w14:paraId="62EB83DB" w14:textId="177CC33B" w:rsidR="008C5DF4" w:rsidRDefault="00606CC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09271756" w:history="1">
        <w:r w:rsidR="008C5DF4" w:rsidRPr="00E57F39">
          <w:rPr>
            <w:rStyle w:val="Hyperlink"/>
            <w:noProof/>
          </w:rPr>
          <w:t>1.1</w:t>
        </w:r>
        <w:r w:rsidR="008C5DF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5DF4" w:rsidRPr="00E57F39">
          <w:rPr>
            <w:rStyle w:val="Hyperlink"/>
            <w:noProof/>
          </w:rPr>
          <w:t>Abbreviations and terminology</w:t>
        </w:r>
        <w:r w:rsidR="008C5DF4">
          <w:rPr>
            <w:noProof/>
            <w:webHidden/>
          </w:rPr>
          <w:tab/>
        </w:r>
        <w:r w:rsidR="008C5DF4">
          <w:rPr>
            <w:noProof/>
            <w:webHidden/>
          </w:rPr>
          <w:fldChar w:fldCharType="begin"/>
        </w:r>
        <w:r w:rsidR="008C5DF4">
          <w:rPr>
            <w:noProof/>
            <w:webHidden/>
          </w:rPr>
          <w:instrText xml:space="preserve"> PAGEREF _Toc509271756 \h </w:instrText>
        </w:r>
        <w:r w:rsidR="008C5DF4">
          <w:rPr>
            <w:noProof/>
            <w:webHidden/>
          </w:rPr>
        </w:r>
        <w:r w:rsidR="008C5DF4">
          <w:rPr>
            <w:noProof/>
            <w:webHidden/>
          </w:rPr>
          <w:fldChar w:fldCharType="separate"/>
        </w:r>
        <w:r w:rsidR="008C5DF4">
          <w:rPr>
            <w:noProof/>
            <w:webHidden/>
          </w:rPr>
          <w:t>3</w:t>
        </w:r>
        <w:r w:rsidR="008C5DF4">
          <w:rPr>
            <w:noProof/>
            <w:webHidden/>
          </w:rPr>
          <w:fldChar w:fldCharType="end"/>
        </w:r>
      </w:hyperlink>
    </w:p>
    <w:p w14:paraId="002E5CB4" w14:textId="5FF201A6" w:rsidR="008C5DF4" w:rsidRDefault="00606CC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09271757" w:history="1">
        <w:r w:rsidR="008C5DF4" w:rsidRPr="00E57F39">
          <w:rPr>
            <w:rStyle w:val="Hyperlink"/>
            <w:noProof/>
          </w:rPr>
          <w:t>1.2</w:t>
        </w:r>
        <w:r w:rsidR="008C5DF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5DF4" w:rsidRPr="00E57F39">
          <w:rPr>
            <w:rStyle w:val="Hyperlink"/>
            <w:noProof/>
            <w:lang w:val="en-US"/>
          </w:rPr>
          <w:t>References</w:t>
        </w:r>
        <w:r w:rsidR="008C5DF4">
          <w:rPr>
            <w:noProof/>
            <w:webHidden/>
          </w:rPr>
          <w:tab/>
        </w:r>
        <w:r w:rsidR="008C5DF4">
          <w:rPr>
            <w:noProof/>
            <w:webHidden/>
          </w:rPr>
          <w:fldChar w:fldCharType="begin"/>
        </w:r>
        <w:r w:rsidR="008C5DF4">
          <w:rPr>
            <w:noProof/>
            <w:webHidden/>
          </w:rPr>
          <w:instrText xml:space="preserve"> PAGEREF _Toc509271757 \h </w:instrText>
        </w:r>
        <w:r w:rsidR="008C5DF4">
          <w:rPr>
            <w:noProof/>
            <w:webHidden/>
          </w:rPr>
        </w:r>
        <w:r w:rsidR="008C5DF4">
          <w:rPr>
            <w:noProof/>
            <w:webHidden/>
          </w:rPr>
          <w:fldChar w:fldCharType="separate"/>
        </w:r>
        <w:r w:rsidR="008C5DF4">
          <w:rPr>
            <w:noProof/>
            <w:webHidden/>
          </w:rPr>
          <w:t>3</w:t>
        </w:r>
        <w:r w:rsidR="008C5DF4">
          <w:rPr>
            <w:noProof/>
            <w:webHidden/>
          </w:rPr>
          <w:fldChar w:fldCharType="end"/>
        </w:r>
      </w:hyperlink>
    </w:p>
    <w:p w14:paraId="0DA70756" w14:textId="611B4443" w:rsidR="008C5DF4" w:rsidRDefault="00606CC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09271758" w:history="1">
        <w:r w:rsidR="008C5DF4" w:rsidRPr="00E57F39">
          <w:rPr>
            <w:rStyle w:val="Hyperlink"/>
            <w:noProof/>
          </w:rPr>
          <w:t>1.3</w:t>
        </w:r>
        <w:r w:rsidR="008C5DF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5DF4" w:rsidRPr="00E57F39">
          <w:rPr>
            <w:rStyle w:val="Hyperlink"/>
            <w:noProof/>
          </w:rPr>
          <w:t>Project overview</w:t>
        </w:r>
        <w:r w:rsidR="008C5DF4">
          <w:rPr>
            <w:noProof/>
            <w:webHidden/>
          </w:rPr>
          <w:tab/>
        </w:r>
        <w:r w:rsidR="008C5DF4">
          <w:rPr>
            <w:noProof/>
            <w:webHidden/>
          </w:rPr>
          <w:fldChar w:fldCharType="begin"/>
        </w:r>
        <w:r w:rsidR="008C5DF4">
          <w:rPr>
            <w:noProof/>
            <w:webHidden/>
          </w:rPr>
          <w:instrText xml:space="preserve"> PAGEREF _Toc509271758 \h </w:instrText>
        </w:r>
        <w:r w:rsidR="008C5DF4">
          <w:rPr>
            <w:noProof/>
            <w:webHidden/>
          </w:rPr>
        </w:r>
        <w:r w:rsidR="008C5DF4">
          <w:rPr>
            <w:noProof/>
            <w:webHidden/>
          </w:rPr>
          <w:fldChar w:fldCharType="separate"/>
        </w:r>
        <w:r w:rsidR="008C5DF4">
          <w:rPr>
            <w:noProof/>
            <w:webHidden/>
          </w:rPr>
          <w:t>3</w:t>
        </w:r>
        <w:r w:rsidR="008C5DF4">
          <w:rPr>
            <w:noProof/>
            <w:webHidden/>
          </w:rPr>
          <w:fldChar w:fldCharType="end"/>
        </w:r>
      </w:hyperlink>
    </w:p>
    <w:p w14:paraId="5BD12C95" w14:textId="598270AB" w:rsidR="008C5DF4" w:rsidRDefault="00606CC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09271759" w:history="1">
        <w:r w:rsidR="008C5DF4" w:rsidRPr="00E57F39">
          <w:rPr>
            <w:rStyle w:val="Hyperlink"/>
            <w:noProof/>
            <w:lang w:val="en-US"/>
          </w:rPr>
          <w:t>1.4</w:t>
        </w:r>
        <w:r w:rsidR="008C5DF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5DF4" w:rsidRPr="00E57F39">
          <w:rPr>
            <w:rStyle w:val="Hyperlink"/>
            <w:noProof/>
          </w:rPr>
          <w:t>Scope and objectives of the project</w:t>
        </w:r>
        <w:r w:rsidR="008C5DF4">
          <w:rPr>
            <w:noProof/>
            <w:webHidden/>
          </w:rPr>
          <w:tab/>
        </w:r>
        <w:r w:rsidR="008C5DF4">
          <w:rPr>
            <w:noProof/>
            <w:webHidden/>
          </w:rPr>
          <w:fldChar w:fldCharType="begin"/>
        </w:r>
        <w:r w:rsidR="008C5DF4">
          <w:rPr>
            <w:noProof/>
            <w:webHidden/>
          </w:rPr>
          <w:instrText xml:space="preserve"> PAGEREF _Toc509271759 \h </w:instrText>
        </w:r>
        <w:r w:rsidR="008C5DF4">
          <w:rPr>
            <w:noProof/>
            <w:webHidden/>
          </w:rPr>
        </w:r>
        <w:r w:rsidR="008C5DF4">
          <w:rPr>
            <w:noProof/>
            <w:webHidden/>
          </w:rPr>
          <w:fldChar w:fldCharType="separate"/>
        </w:r>
        <w:r w:rsidR="008C5DF4">
          <w:rPr>
            <w:noProof/>
            <w:webHidden/>
          </w:rPr>
          <w:t>3</w:t>
        </w:r>
        <w:r w:rsidR="008C5DF4">
          <w:rPr>
            <w:noProof/>
            <w:webHidden/>
          </w:rPr>
          <w:fldChar w:fldCharType="end"/>
        </w:r>
      </w:hyperlink>
    </w:p>
    <w:p w14:paraId="02A83D23" w14:textId="4C130967" w:rsidR="008C5DF4" w:rsidRDefault="00606CC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09271760" w:history="1">
        <w:r w:rsidR="008C5DF4" w:rsidRPr="00E57F39">
          <w:rPr>
            <w:rStyle w:val="Hyperlink"/>
            <w:noProof/>
            <w:lang w:val="en-US"/>
          </w:rPr>
          <w:t>1.5</w:t>
        </w:r>
        <w:r w:rsidR="008C5DF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5DF4" w:rsidRPr="00E57F39">
          <w:rPr>
            <w:rStyle w:val="Hyperlink"/>
            <w:noProof/>
            <w:lang w:val="en-US"/>
          </w:rPr>
          <w:t>Related parties and key person</w:t>
        </w:r>
        <w:r w:rsidR="008C5DF4">
          <w:rPr>
            <w:noProof/>
            <w:webHidden/>
          </w:rPr>
          <w:tab/>
        </w:r>
        <w:r w:rsidR="008C5DF4">
          <w:rPr>
            <w:noProof/>
            <w:webHidden/>
          </w:rPr>
          <w:fldChar w:fldCharType="begin"/>
        </w:r>
        <w:r w:rsidR="008C5DF4">
          <w:rPr>
            <w:noProof/>
            <w:webHidden/>
          </w:rPr>
          <w:instrText xml:space="preserve"> PAGEREF _Toc509271760 \h </w:instrText>
        </w:r>
        <w:r w:rsidR="008C5DF4">
          <w:rPr>
            <w:noProof/>
            <w:webHidden/>
          </w:rPr>
        </w:r>
        <w:r w:rsidR="008C5DF4">
          <w:rPr>
            <w:noProof/>
            <w:webHidden/>
          </w:rPr>
          <w:fldChar w:fldCharType="separate"/>
        </w:r>
        <w:r w:rsidR="008C5DF4">
          <w:rPr>
            <w:noProof/>
            <w:webHidden/>
          </w:rPr>
          <w:t>4</w:t>
        </w:r>
        <w:r w:rsidR="008C5DF4">
          <w:rPr>
            <w:noProof/>
            <w:webHidden/>
          </w:rPr>
          <w:fldChar w:fldCharType="end"/>
        </w:r>
      </w:hyperlink>
    </w:p>
    <w:p w14:paraId="0B3E07B6" w14:textId="5AEE9C0A" w:rsidR="008C5DF4" w:rsidRDefault="00606CC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09271761" w:history="1">
        <w:r w:rsidR="008C5DF4" w:rsidRPr="00E57F39">
          <w:rPr>
            <w:rStyle w:val="Hyperlink"/>
            <w:noProof/>
            <w:lang w:val="en-US"/>
          </w:rPr>
          <w:t>1.6</w:t>
        </w:r>
        <w:r w:rsidR="008C5DF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5DF4" w:rsidRPr="00E57F39">
          <w:rPr>
            <w:rStyle w:val="Hyperlink"/>
            <w:noProof/>
          </w:rPr>
          <w:t>Roles and responsibilities of project members</w:t>
        </w:r>
        <w:r w:rsidR="008C5DF4">
          <w:rPr>
            <w:noProof/>
            <w:webHidden/>
          </w:rPr>
          <w:tab/>
        </w:r>
        <w:r w:rsidR="008C5DF4">
          <w:rPr>
            <w:noProof/>
            <w:webHidden/>
          </w:rPr>
          <w:fldChar w:fldCharType="begin"/>
        </w:r>
        <w:r w:rsidR="008C5DF4">
          <w:rPr>
            <w:noProof/>
            <w:webHidden/>
          </w:rPr>
          <w:instrText xml:space="preserve"> PAGEREF _Toc509271761 \h </w:instrText>
        </w:r>
        <w:r w:rsidR="008C5DF4">
          <w:rPr>
            <w:noProof/>
            <w:webHidden/>
          </w:rPr>
        </w:r>
        <w:r w:rsidR="008C5DF4">
          <w:rPr>
            <w:noProof/>
            <w:webHidden/>
          </w:rPr>
          <w:fldChar w:fldCharType="separate"/>
        </w:r>
        <w:r w:rsidR="008C5DF4">
          <w:rPr>
            <w:noProof/>
            <w:webHidden/>
          </w:rPr>
          <w:t>4</w:t>
        </w:r>
        <w:r w:rsidR="008C5DF4">
          <w:rPr>
            <w:noProof/>
            <w:webHidden/>
          </w:rPr>
          <w:fldChar w:fldCharType="end"/>
        </w:r>
      </w:hyperlink>
    </w:p>
    <w:p w14:paraId="65BA9A19" w14:textId="5BA9AF4D" w:rsidR="008C5DF4" w:rsidRDefault="00606CC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hyperlink w:anchor="_Toc509271762" w:history="1">
        <w:r w:rsidR="008C5DF4" w:rsidRPr="00E57F39">
          <w:rPr>
            <w:rStyle w:val="Hyperlink"/>
          </w:rPr>
          <w:t>2</w:t>
        </w:r>
        <w:r w:rsidR="008C5DF4">
          <w:rPr>
            <w:rFonts w:asciiTheme="minorHAnsi" w:eastAsiaTheme="minorEastAsia" w:hAnsiTheme="minorHAnsi" w:cstheme="minorBidi"/>
            <w:b w:val="0"/>
            <w:sz w:val="22"/>
            <w:szCs w:val="22"/>
            <w:lang w:val="en-US"/>
          </w:rPr>
          <w:tab/>
        </w:r>
        <w:r w:rsidR="008C5DF4" w:rsidRPr="00E57F39">
          <w:rPr>
            <w:rStyle w:val="Hyperlink"/>
          </w:rPr>
          <w:t>Requirements Analysis</w:t>
        </w:r>
        <w:r w:rsidR="008C5DF4">
          <w:rPr>
            <w:webHidden/>
          </w:rPr>
          <w:tab/>
        </w:r>
        <w:r w:rsidR="008C5DF4">
          <w:rPr>
            <w:webHidden/>
          </w:rPr>
          <w:fldChar w:fldCharType="begin"/>
        </w:r>
        <w:r w:rsidR="008C5DF4">
          <w:rPr>
            <w:webHidden/>
          </w:rPr>
          <w:instrText xml:space="preserve"> PAGEREF _Toc509271762 \h </w:instrText>
        </w:r>
        <w:r w:rsidR="008C5DF4">
          <w:rPr>
            <w:webHidden/>
          </w:rPr>
        </w:r>
        <w:r w:rsidR="008C5DF4">
          <w:rPr>
            <w:webHidden/>
          </w:rPr>
          <w:fldChar w:fldCharType="separate"/>
        </w:r>
        <w:r w:rsidR="008C5DF4">
          <w:rPr>
            <w:webHidden/>
          </w:rPr>
          <w:t>4</w:t>
        </w:r>
        <w:r w:rsidR="008C5DF4">
          <w:rPr>
            <w:webHidden/>
          </w:rPr>
          <w:fldChar w:fldCharType="end"/>
        </w:r>
      </w:hyperlink>
    </w:p>
    <w:p w14:paraId="42B69EC5" w14:textId="0D7CF1E9" w:rsidR="008C5DF4" w:rsidRDefault="00606CC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09271763" w:history="1">
        <w:r w:rsidR="008C5DF4" w:rsidRPr="00E57F39">
          <w:rPr>
            <w:rStyle w:val="Hyperlink"/>
            <w:noProof/>
          </w:rPr>
          <w:t>2.1</w:t>
        </w:r>
        <w:r w:rsidR="008C5DF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5DF4" w:rsidRPr="00E57F39">
          <w:rPr>
            <w:rStyle w:val="Hyperlink"/>
            <w:noProof/>
          </w:rPr>
          <w:t>Survey requirements</w:t>
        </w:r>
        <w:r w:rsidR="008C5DF4">
          <w:rPr>
            <w:noProof/>
            <w:webHidden/>
          </w:rPr>
          <w:tab/>
        </w:r>
        <w:r w:rsidR="008C5DF4">
          <w:rPr>
            <w:noProof/>
            <w:webHidden/>
          </w:rPr>
          <w:fldChar w:fldCharType="begin"/>
        </w:r>
        <w:r w:rsidR="008C5DF4">
          <w:rPr>
            <w:noProof/>
            <w:webHidden/>
          </w:rPr>
          <w:instrText xml:space="preserve"> PAGEREF _Toc509271763 \h </w:instrText>
        </w:r>
        <w:r w:rsidR="008C5DF4">
          <w:rPr>
            <w:noProof/>
            <w:webHidden/>
          </w:rPr>
        </w:r>
        <w:r w:rsidR="008C5DF4">
          <w:rPr>
            <w:noProof/>
            <w:webHidden/>
          </w:rPr>
          <w:fldChar w:fldCharType="separate"/>
        </w:r>
        <w:r w:rsidR="008C5DF4">
          <w:rPr>
            <w:noProof/>
            <w:webHidden/>
          </w:rPr>
          <w:t>4</w:t>
        </w:r>
        <w:r w:rsidR="008C5DF4">
          <w:rPr>
            <w:noProof/>
            <w:webHidden/>
          </w:rPr>
          <w:fldChar w:fldCharType="end"/>
        </w:r>
      </w:hyperlink>
    </w:p>
    <w:p w14:paraId="72F5B31F" w14:textId="45893895" w:rsidR="008C5DF4" w:rsidRDefault="00606CC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09271764" w:history="1">
        <w:r w:rsidR="008C5DF4" w:rsidRPr="00E57F39">
          <w:rPr>
            <w:rStyle w:val="Hyperlink"/>
            <w:noProof/>
          </w:rPr>
          <w:t>2.1.1</w:t>
        </w:r>
        <w:r w:rsidR="008C5DF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5DF4" w:rsidRPr="00E57F39">
          <w:rPr>
            <w:rStyle w:val="Hyperlink"/>
            <w:noProof/>
            <w:lang w:val="en-US"/>
          </w:rPr>
          <w:t>Subjects of the survey</w:t>
        </w:r>
        <w:r w:rsidR="008C5DF4">
          <w:rPr>
            <w:noProof/>
            <w:webHidden/>
          </w:rPr>
          <w:tab/>
        </w:r>
        <w:r w:rsidR="008C5DF4">
          <w:rPr>
            <w:noProof/>
            <w:webHidden/>
          </w:rPr>
          <w:fldChar w:fldCharType="begin"/>
        </w:r>
        <w:r w:rsidR="008C5DF4">
          <w:rPr>
            <w:noProof/>
            <w:webHidden/>
          </w:rPr>
          <w:instrText xml:space="preserve"> PAGEREF _Toc509271764 \h </w:instrText>
        </w:r>
        <w:r w:rsidR="008C5DF4">
          <w:rPr>
            <w:noProof/>
            <w:webHidden/>
          </w:rPr>
        </w:r>
        <w:r w:rsidR="008C5DF4">
          <w:rPr>
            <w:noProof/>
            <w:webHidden/>
          </w:rPr>
          <w:fldChar w:fldCharType="separate"/>
        </w:r>
        <w:r w:rsidR="008C5DF4">
          <w:rPr>
            <w:noProof/>
            <w:webHidden/>
          </w:rPr>
          <w:t>4</w:t>
        </w:r>
        <w:r w:rsidR="008C5DF4">
          <w:rPr>
            <w:noProof/>
            <w:webHidden/>
          </w:rPr>
          <w:fldChar w:fldCharType="end"/>
        </w:r>
      </w:hyperlink>
    </w:p>
    <w:p w14:paraId="56E59802" w14:textId="4A6B1D2C" w:rsidR="008C5DF4" w:rsidRDefault="00606CC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09271765" w:history="1">
        <w:r w:rsidR="008C5DF4" w:rsidRPr="00E57F39">
          <w:rPr>
            <w:rStyle w:val="Hyperlink"/>
            <w:noProof/>
          </w:rPr>
          <w:t>2.1.2</w:t>
        </w:r>
        <w:r w:rsidR="008C5DF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5DF4" w:rsidRPr="00E57F39">
          <w:rPr>
            <w:rStyle w:val="Hyperlink"/>
            <w:noProof/>
          </w:rPr>
          <w:t>Survey content</w:t>
        </w:r>
        <w:r w:rsidR="008C5DF4">
          <w:rPr>
            <w:noProof/>
            <w:webHidden/>
          </w:rPr>
          <w:tab/>
        </w:r>
        <w:r w:rsidR="008C5DF4">
          <w:rPr>
            <w:noProof/>
            <w:webHidden/>
          </w:rPr>
          <w:fldChar w:fldCharType="begin"/>
        </w:r>
        <w:r w:rsidR="008C5DF4">
          <w:rPr>
            <w:noProof/>
            <w:webHidden/>
          </w:rPr>
          <w:instrText xml:space="preserve"> PAGEREF _Toc509271765 \h </w:instrText>
        </w:r>
        <w:r w:rsidR="008C5DF4">
          <w:rPr>
            <w:noProof/>
            <w:webHidden/>
          </w:rPr>
        </w:r>
        <w:r w:rsidR="008C5DF4">
          <w:rPr>
            <w:noProof/>
            <w:webHidden/>
          </w:rPr>
          <w:fldChar w:fldCharType="separate"/>
        </w:r>
        <w:r w:rsidR="008C5DF4">
          <w:rPr>
            <w:noProof/>
            <w:webHidden/>
          </w:rPr>
          <w:t>4</w:t>
        </w:r>
        <w:r w:rsidR="008C5DF4">
          <w:rPr>
            <w:noProof/>
            <w:webHidden/>
          </w:rPr>
          <w:fldChar w:fldCharType="end"/>
        </w:r>
      </w:hyperlink>
    </w:p>
    <w:p w14:paraId="4105665C" w14:textId="7021239B" w:rsidR="008C5DF4" w:rsidRDefault="00606CC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09271766" w:history="1">
        <w:r w:rsidR="008C5DF4" w:rsidRPr="00E57F39">
          <w:rPr>
            <w:rStyle w:val="Hyperlink"/>
            <w:noProof/>
          </w:rPr>
          <w:t>2.1.3</w:t>
        </w:r>
        <w:r w:rsidR="008C5DF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5DF4" w:rsidRPr="00E57F39">
          <w:rPr>
            <w:rStyle w:val="Hyperlink"/>
            <w:noProof/>
          </w:rPr>
          <w:t>Method of survey</w:t>
        </w:r>
        <w:r w:rsidR="008C5DF4">
          <w:rPr>
            <w:noProof/>
            <w:webHidden/>
          </w:rPr>
          <w:tab/>
        </w:r>
        <w:r w:rsidR="008C5DF4">
          <w:rPr>
            <w:noProof/>
            <w:webHidden/>
          </w:rPr>
          <w:fldChar w:fldCharType="begin"/>
        </w:r>
        <w:r w:rsidR="008C5DF4">
          <w:rPr>
            <w:noProof/>
            <w:webHidden/>
          </w:rPr>
          <w:instrText xml:space="preserve"> PAGEREF _Toc509271766 \h </w:instrText>
        </w:r>
        <w:r w:rsidR="008C5DF4">
          <w:rPr>
            <w:noProof/>
            <w:webHidden/>
          </w:rPr>
        </w:r>
        <w:r w:rsidR="008C5DF4">
          <w:rPr>
            <w:noProof/>
            <w:webHidden/>
          </w:rPr>
          <w:fldChar w:fldCharType="separate"/>
        </w:r>
        <w:r w:rsidR="008C5DF4">
          <w:rPr>
            <w:noProof/>
            <w:webHidden/>
          </w:rPr>
          <w:t>5</w:t>
        </w:r>
        <w:r w:rsidR="008C5DF4">
          <w:rPr>
            <w:noProof/>
            <w:webHidden/>
          </w:rPr>
          <w:fldChar w:fldCharType="end"/>
        </w:r>
      </w:hyperlink>
    </w:p>
    <w:p w14:paraId="0734A4E7" w14:textId="49718B14" w:rsidR="008C5DF4" w:rsidRDefault="00606CC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09271767" w:history="1">
        <w:r w:rsidR="008C5DF4" w:rsidRPr="00E57F39">
          <w:rPr>
            <w:rStyle w:val="Hyperlink"/>
            <w:i/>
            <w:noProof/>
          </w:rPr>
          <w:t>2.1.4</w:t>
        </w:r>
        <w:r w:rsidR="008C5DF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5DF4" w:rsidRPr="00E57F39">
          <w:rPr>
            <w:rStyle w:val="Hyperlink"/>
            <w:i/>
            <w:noProof/>
            <w:lang w:val="en-US"/>
          </w:rPr>
          <w:t>Survey results</w:t>
        </w:r>
        <w:r w:rsidR="008C5DF4">
          <w:rPr>
            <w:noProof/>
            <w:webHidden/>
          </w:rPr>
          <w:tab/>
        </w:r>
        <w:r w:rsidR="008C5DF4">
          <w:rPr>
            <w:noProof/>
            <w:webHidden/>
          </w:rPr>
          <w:fldChar w:fldCharType="begin"/>
        </w:r>
        <w:r w:rsidR="008C5DF4">
          <w:rPr>
            <w:noProof/>
            <w:webHidden/>
          </w:rPr>
          <w:instrText xml:space="preserve"> PAGEREF _Toc509271767 \h </w:instrText>
        </w:r>
        <w:r w:rsidR="008C5DF4">
          <w:rPr>
            <w:noProof/>
            <w:webHidden/>
          </w:rPr>
        </w:r>
        <w:r w:rsidR="008C5DF4">
          <w:rPr>
            <w:noProof/>
            <w:webHidden/>
          </w:rPr>
          <w:fldChar w:fldCharType="separate"/>
        </w:r>
        <w:r w:rsidR="008C5DF4">
          <w:rPr>
            <w:noProof/>
            <w:webHidden/>
          </w:rPr>
          <w:t>5</w:t>
        </w:r>
        <w:r w:rsidR="008C5DF4">
          <w:rPr>
            <w:noProof/>
            <w:webHidden/>
          </w:rPr>
          <w:fldChar w:fldCharType="end"/>
        </w:r>
      </w:hyperlink>
    </w:p>
    <w:p w14:paraId="09A6DE5B" w14:textId="5F67526E" w:rsidR="008C5DF4" w:rsidRDefault="00606CC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hyperlink w:anchor="_Toc509271768" w:history="1">
        <w:r w:rsidR="008C5DF4" w:rsidRPr="00E57F39">
          <w:rPr>
            <w:rStyle w:val="Hyperlink"/>
            <w:i/>
          </w:rPr>
          <w:t>3</w:t>
        </w:r>
        <w:r w:rsidR="008C5DF4">
          <w:rPr>
            <w:rFonts w:asciiTheme="minorHAnsi" w:eastAsiaTheme="minorEastAsia" w:hAnsiTheme="minorHAnsi" w:cstheme="minorBidi"/>
            <w:b w:val="0"/>
            <w:sz w:val="22"/>
            <w:szCs w:val="22"/>
            <w:lang w:val="en-US"/>
          </w:rPr>
          <w:tab/>
        </w:r>
        <w:r w:rsidR="008C5DF4" w:rsidRPr="00E57F39">
          <w:rPr>
            <w:rStyle w:val="Hyperlink"/>
            <w:i/>
          </w:rPr>
          <w:t>Design - system specification</w:t>
        </w:r>
        <w:r w:rsidR="008C5DF4">
          <w:rPr>
            <w:webHidden/>
          </w:rPr>
          <w:tab/>
        </w:r>
        <w:r w:rsidR="008C5DF4">
          <w:rPr>
            <w:webHidden/>
          </w:rPr>
          <w:fldChar w:fldCharType="begin"/>
        </w:r>
        <w:r w:rsidR="008C5DF4">
          <w:rPr>
            <w:webHidden/>
          </w:rPr>
          <w:instrText xml:space="preserve"> PAGEREF _Toc509271768 \h </w:instrText>
        </w:r>
        <w:r w:rsidR="008C5DF4">
          <w:rPr>
            <w:webHidden/>
          </w:rPr>
        </w:r>
        <w:r w:rsidR="008C5DF4">
          <w:rPr>
            <w:webHidden/>
          </w:rPr>
          <w:fldChar w:fldCharType="separate"/>
        </w:r>
        <w:r w:rsidR="008C5DF4">
          <w:rPr>
            <w:webHidden/>
          </w:rPr>
          <w:t>6</w:t>
        </w:r>
        <w:r w:rsidR="008C5DF4">
          <w:rPr>
            <w:webHidden/>
          </w:rPr>
          <w:fldChar w:fldCharType="end"/>
        </w:r>
      </w:hyperlink>
    </w:p>
    <w:p w14:paraId="61ACF185" w14:textId="6AA3CE00" w:rsidR="008C5DF4" w:rsidRDefault="00606CC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09271769" w:history="1">
        <w:r w:rsidR="008C5DF4" w:rsidRPr="00E57F39">
          <w:rPr>
            <w:rStyle w:val="Hyperlink"/>
            <w:i/>
            <w:noProof/>
          </w:rPr>
          <w:t>3.1</w:t>
        </w:r>
        <w:r w:rsidR="008C5DF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5DF4" w:rsidRPr="00E57F39">
          <w:rPr>
            <w:rStyle w:val="Hyperlink"/>
            <w:i/>
            <w:noProof/>
          </w:rPr>
          <w:t>Design of processing components</w:t>
        </w:r>
        <w:r w:rsidR="008C5DF4">
          <w:rPr>
            <w:noProof/>
            <w:webHidden/>
          </w:rPr>
          <w:tab/>
        </w:r>
        <w:r w:rsidR="008C5DF4">
          <w:rPr>
            <w:noProof/>
            <w:webHidden/>
          </w:rPr>
          <w:fldChar w:fldCharType="begin"/>
        </w:r>
        <w:r w:rsidR="008C5DF4">
          <w:rPr>
            <w:noProof/>
            <w:webHidden/>
          </w:rPr>
          <w:instrText xml:space="preserve"> PAGEREF _Toc509271769 \h </w:instrText>
        </w:r>
        <w:r w:rsidR="008C5DF4">
          <w:rPr>
            <w:noProof/>
            <w:webHidden/>
          </w:rPr>
        </w:r>
        <w:r w:rsidR="008C5DF4">
          <w:rPr>
            <w:noProof/>
            <w:webHidden/>
          </w:rPr>
          <w:fldChar w:fldCharType="separate"/>
        </w:r>
        <w:r w:rsidR="008C5DF4">
          <w:rPr>
            <w:noProof/>
            <w:webHidden/>
          </w:rPr>
          <w:t>6</w:t>
        </w:r>
        <w:r w:rsidR="008C5DF4">
          <w:rPr>
            <w:noProof/>
            <w:webHidden/>
          </w:rPr>
          <w:fldChar w:fldCharType="end"/>
        </w:r>
      </w:hyperlink>
    </w:p>
    <w:p w14:paraId="42BA5874" w14:textId="05F29C49" w:rsidR="008C5DF4" w:rsidRDefault="00606CC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09271770" w:history="1">
        <w:r w:rsidR="008C5DF4" w:rsidRPr="00E57F39">
          <w:rPr>
            <w:rStyle w:val="Hyperlink"/>
            <w:noProof/>
          </w:rPr>
          <w:t>3.2</w:t>
        </w:r>
        <w:r w:rsidR="008C5DF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5DF4" w:rsidRPr="00E57F39">
          <w:rPr>
            <w:rStyle w:val="Hyperlink"/>
            <w:i/>
            <w:noProof/>
          </w:rPr>
          <w:t>Design of data components</w:t>
        </w:r>
        <w:r w:rsidR="008C5DF4">
          <w:rPr>
            <w:noProof/>
            <w:webHidden/>
          </w:rPr>
          <w:tab/>
        </w:r>
        <w:r w:rsidR="008C5DF4">
          <w:rPr>
            <w:noProof/>
            <w:webHidden/>
          </w:rPr>
          <w:fldChar w:fldCharType="begin"/>
        </w:r>
        <w:r w:rsidR="008C5DF4">
          <w:rPr>
            <w:noProof/>
            <w:webHidden/>
          </w:rPr>
          <w:instrText xml:space="preserve"> PAGEREF _Toc509271770 \h </w:instrText>
        </w:r>
        <w:r w:rsidR="008C5DF4">
          <w:rPr>
            <w:noProof/>
            <w:webHidden/>
          </w:rPr>
        </w:r>
        <w:r w:rsidR="008C5DF4">
          <w:rPr>
            <w:noProof/>
            <w:webHidden/>
          </w:rPr>
          <w:fldChar w:fldCharType="separate"/>
        </w:r>
        <w:r w:rsidR="008C5DF4">
          <w:rPr>
            <w:noProof/>
            <w:webHidden/>
          </w:rPr>
          <w:t>6</w:t>
        </w:r>
        <w:r w:rsidR="008C5DF4">
          <w:rPr>
            <w:noProof/>
            <w:webHidden/>
          </w:rPr>
          <w:fldChar w:fldCharType="end"/>
        </w:r>
      </w:hyperlink>
    </w:p>
    <w:p w14:paraId="01E02B84" w14:textId="2B1216CC" w:rsidR="008C5DF4" w:rsidRDefault="00606CC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09271771" w:history="1">
        <w:r w:rsidR="008C5DF4" w:rsidRPr="00E57F39">
          <w:rPr>
            <w:rStyle w:val="Hyperlink"/>
            <w:noProof/>
          </w:rPr>
          <w:t>3.3</w:t>
        </w:r>
        <w:r w:rsidR="008C5DF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5DF4" w:rsidRPr="00E57F39">
          <w:rPr>
            <w:rStyle w:val="Hyperlink"/>
            <w:noProof/>
            <w:lang w:val="en-US"/>
          </w:rPr>
          <w:t>Design interface components</w:t>
        </w:r>
        <w:r w:rsidR="008C5DF4">
          <w:rPr>
            <w:noProof/>
            <w:webHidden/>
          </w:rPr>
          <w:tab/>
        </w:r>
        <w:r w:rsidR="008C5DF4">
          <w:rPr>
            <w:noProof/>
            <w:webHidden/>
          </w:rPr>
          <w:fldChar w:fldCharType="begin"/>
        </w:r>
        <w:r w:rsidR="008C5DF4">
          <w:rPr>
            <w:noProof/>
            <w:webHidden/>
          </w:rPr>
          <w:instrText xml:space="preserve"> PAGEREF _Toc509271771 \h </w:instrText>
        </w:r>
        <w:r w:rsidR="008C5DF4">
          <w:rPr>
            <w:noProof/>
            <w:webHidden/>
          </w:rPr>
        </w:r>
        <w:r w:rsidR="008C5DF4">
          <w:rPr>
            <w:noProof/>
            <w:webHidden/>
          </w:rPr>
          <w:fldChar w:fldCharType="separate"/>
        </w:r>
        <w:r w:rsidR="008C5DF4">
          <w:rPr>
            <w:noProof/>
            <w:webHidden/>
          </w:rPr>
          <w:t>6</w:t>
        </w:r>
        <w:r w:rsidR="008C5DF4">
          <w:rPr>
            <w:noProof/>
            <w:webHidden/>
          </w:rPr>
          <w:fldChar w:fldCharType="end"/>
        </w:r>
      </w:hyperlink>
    </w:p>
    <w:p w14:paraId="0FF22479" w14:textId="4CEA9AD6" w:rsidR="008C5DF4" w:rsidRDefault="00606CC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hyperlink w:anchor="_Toc509271772" w:history="1">
        <w:r w:rsidR="008C5DF4" w:rsidRPr="00E57F39">
          <w:rPr>
            <w:rStyle w:val="Hyperlink"/>
            <w:lang w:val="en-US"/>
          </w:rPr>
          <w:t>4</w:t>
        </w:r>
        <w:r w:rsidR="008C5DF4">
          <w:rPr>
            <w:rFonts w:asciiTheme="minorHAnsi" w:eastAsiaTheme="minorEastAsia" w:hAnsiTheme="minorHAnsi" w:cstheme="minorBidi"/>
            <w:b w:val="0"/>
            <w:sz w:val="22"/>
            <w:szCs w:val="22"/>
            <w:lang w:val="en-US"/>
          </w:rPr>
          <w:tab/>
        </w:r>
        <w:r w:rsidR="008C5DF4" w:rsidRPr="00E57F39">
          <w:rPr>
            <w:rStyle w:val="Hyperlink"/>
            <w:lang w:val="en-US"/>
          </w:rPr>
          <w:t>Summary - evaluation</w:t>
        </w:r>
        <w:r w:rsidR="008C5DF4">
          <w:rPr>
            <w:webHidden/>
          </w:rPr>
          <w:tab/>
        </w:r>
        <w:r w:rsidR="008C5DF4">
          <w:rPr>
            <w:webHidden/>
          </w:rPr>
          <w:fldChar w:fldCharType="begin"/>
        </w:r>
        <w:r w:rsidR="008C5DF4">
          <w:rPr>
            <w:webHidden/>
          </w:rPr>
          <w:instrText xml:space="preserve"> PAGEREF _Toc509271772 \h </w:instrText>
        </w:r>
        <w:r w:rsidR="008C5DF4">
          <w:rPr>
            <w:webHidden/>
          </w:rPr>
        </w:r>
        <w:r w:rsidR="008C5DF4">
          <w:rPr>
            <w:webHidden/>
          </w:rPr>
          <w:fldChar w:fldCharType="separate"/>
        </w:r>
        <w:r w:rsidR="008C5DF4">
          <w:rPr>
            <w:webHidden/>
          </w:rPr>
          <w:t>7</w:t>
        </w:r>
        <w:r w:rsidR="008C5DF4">
          <w:rPr>
            <w:webHidden/>
          </w:rPr>
          <w:fldChar w:fldCharType="end"/>
        </w:r>
      </w:hyperlink>
    </w:p>
    <w:p w14:paraId="576DEE4E" w14:textId="76574C7D" w:rsidR="008C5DF4" w:rsidRDefault="00606CC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hyperlink w:anchor="_Toc509271773" w:history="1">
        <w:r w:rsidR="008C5DF4" w:rsidRPr="00E57F39">
          <w:rPr>
            <w:rStyle w:val="Hyperlink"/>
            <w:i/>
          </w:rPr>
          <w:t>5</w:t>
        </w:r>
        <w:r w:rsidR="008C5DF4">
          <w:rPr>
            <w:rFonts w:asciiTheme="minorHAnsi" w:eastAsiaTheme="minorEastAsia" w:hAnsiTheme="minorHAnsi" w:cstheme="minorBidi"/>
            <w:b w:val="0"/>
            <w:sz w:val="22"/>
            <w:szCs w:val="22"/>
            <w:lang w:val="en-US"/>
          </w:rPr>
          <w:tab/>
        </w:r>
        <w:r w:rsidR="008C5DF4" w:rsidRPr="00E57F39">
          <w:rPr>
            <w:rStyle w:val="Hyperlink"/>
            <w:i/>
            <w:lang w:val="en-US"/>
          </w:rPr>
          <w:t>Appendix</w:t>
        </w:r>
        <w:r w:rsidR="008C5DF4">
          <w:rPr>
            <w:webHidden/>
          </w:rPr>
          <w:tab/>
        </w:r>
        <w:r w:rsidR="008C5DF4">
          <w:rPr>
            <w:webHidden/>
          </w:rPr>
          <w:fldChar w:fldCharType="begin"/>
        </w:r>
        <w:r w:rsidR="008C5DF4">
          <w:rPr>
            <w:webHidden/>
          </w:rPr>
          <w:instrText xml:space="preserve"> PAGEREF _Toc509271773 \h </w:instrText>
        </w:r>
        <w:r w:rsidR="008C5DF4">
          <w:rPr>
            <w:webHidden/>
          </w:rPr>
        </w:r>
        <w:r w:rsidR="008C5DF4">
          <w:rPr>
            <w:webHidden/>
          </w:rPr>
          <w:fldChar w:fldCharType="separate"/>
        </w:r>
        <w:r w:rsidR="008C5DF4">
          <w:rPr>
            <w:webHidden/>
          </w:rPr>
          <w:t>8</w:t>
        </w:r>
        <w:r w:rsidR="008C5DF4">
          <w:rPr>
            <w:webHidden/>
          </w:rPr>
          <w:fldChar w:fldCharType="end"/>
        </w:r>
      </w:hyperlink>
    </w:p>
    <w:p w14:paraId="2F5C0798" w14:textId="2D5A5B7E" w:rsidR="008C5DF4" w:rsidRDefault="00606CC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09271774" w:history="1">
        <w:r w:rsidR="008C5DF4" w:rsidRPr="00E57F39">
          <w:rPr>
            <w:rStyle w:val="Hyperlink"/>
            <w:noProof/>
          </w:rPr>
          <w:t>5.1</w:t>
        </w:r>
        <w:r w:rsidR="008C5DF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5DF4" w:rsidRPr="00E57F39">
          <w:rPr>
            <w:rStyle w:val="Hyperlink"/>
            <w:i/>
            <w:noProof/>
          </w:rPr>
          <w:t xml:space="preserve">Sample Interview Plan </w:t>
        </w:r>
        <w:r w:rsidR="008C5DF4" w:rsidRPr="00E57F39">
          <w:rPr>
            <w:rStyle w:val="Hyperlink"/>
            <w:noProof/>
          </w:rPr>
          <w:t>in the slide of chapter 2</w:t>
        </w:r>
        <w:r w:rsidR="008C5DF4">
          <w:rPr>
            <w:noProof/>
            <w:webHidden/>
          </w:rPr>
          <w:tab/>
        </w:r>
        <w:r w:rsidR="008C5DF4">
          <w:rPr>
            <w:noProof/>
            <w:webHidden/>
          </w:rPr>
          <w:fldChar w:fldCharType="begin"/>
        </w:r>
        <w:r w:rsidR="008C5DF4">
          <w:rPr>
            <w:noProof/>
            <w:webHidden/>
          </w:rPr>
          <w:instrText xml:space="preserve"> PAGEREF _Toc509271774 \h </w:instrText>
        </w:r>
        <w:r w:rsidR="008C5DF4">
          <w:rPr>
            <w:noProof/>
            <w:webHidden/>
          </w:rPr>
        </w:r>
        <w:r w:rsidR="008C5DF4">
          <w:rPr>
            <w:noProof/>
            <w:webHidden/>
          </w:rPr>
          <w:fldChar w:fldCharType="separate"/>
        </w:r>
        <w:r w:rsidR="008C5DF4">
          <w:rPr>
            <w:noProof/>
            <w:webHidden/>
          </w:rPr>
          <w:t>8</w:t>
        </w:r>
        <w:r w:rsidR="008C5DF4">
          <w:rPr>
            <w:noProof/>
            <w:webHidden/>
          </w:rPr>
          <w:fldChar w:fldCharType="end"/>
        </w:r>
      </w:hyperlink>
    </w:p>
    <w:p w14:paraId="789C2337" w14:textId="385261AA" w:rsidR="008C5DF4" w:rsidRDefault="00606CC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09271775" w:history="1">
        <w:r w:rsidR="008C5DF4" w:rsidRPr="00E57F39">
          <w:rPr>
            <w:rStyle w:val="Hyperlink"/>
            <w:noProof/>
          </w:rPr>
          <w:t>5.2</w:t>
        </w:r>
        <w:r w:rsidR="008C5DF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5DF4" w:rsidRPr="00E57F39">
          <w:rPr>
            <w:rStyle w:val="Hyperlink"/>
            <w:noProof/>
          </w:rPr>
          <w:t>Sample Results to answer the questions</w:t>
        </w:r>
        <w:r w:rsidR="008C5DF4" w:rsidRPr="00E57F39">
          <w:rPr>
            <w:rStyle w:val="Hyperlink"/>
            <w:noProof/>
            <w:lang w:val="en-US"/>
          </w:rPr>
          <w:t xml:space="preserve"> </w:t>
        </w:r>
        <w:r w:rsidR="008C5DF4" w:rsidRPr="00E57F39">
          <w:rPr>
            <w:rStyle w:val="Hyperlink"/>
            <w:noProof/>
          </w:rPr>
          <w:t>in the slide of chapter 2.</w:t>
        </w:r>
        <w:r w:rsidR="008C5DF4">
          <w:rPr>
            <w:noProof/>
            <w:webHidden/>
          </w:rPr>
          <w:tab/>
        </w:r>
        <w:r w:rsidR="008C5DF4">
          <w:rPr>
            <w:noProof/>
            <w:webHidden/>
          </w:rPr>
          <w:fldChar w:fldCharType="begin"/>
        </w:r>
        <w:r w:rsidR="008C5DF4">
          <w:rPr>
            <w:noProof/>
            <w:webHidden/>
          </w:rPr>
          <w:instrText xml:space="preserve"> PAGEREF _Toc509271775 \h </w:instrText>
        </w:r>
        <w:r w:rsidR="008C5DF4">
          <w:rPr>
            <w:noProof/>
            <w:webHidden/>
          </w:rPr>
        </w:r>
        <w:r w:rsidR="008C5DF4">
          <w:rPr>
            <w:noProof/>
            <w:webHidden/>
          </w:rPr>
          <w:fldChar w:fldCharType="separate"/>
        </w:r>
        <w:r w:rsidR="008C5DF4">
          <w:rPr>
            <w:noProof/>
            <w:webHidden/>
          </w:rPr>
          <w:t>8</w:t>
        </w:r>
        <w:r w:rsidR="008C5DF4">
          <w:rPr>
            <w:noProof/>
            <w:webHidden/>
          </w:rPr>
          <w:fldChar w:fldCharType="end"/>
        </w:r>
      </w:hyperlink>
    </w:p>
    <w:p w14:paraId="18FFDC62" w14:textId="72D2A54F" w:rsidR="008C5DF4" w:rsidRDefault="00606CC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09271776" w:history="1">
        <w:r w:rsidR="008C5DF4" w:rsidRPr="00E57F39">
          <w:rPr>
            <w:rStyle w:val="Hyperlink"/>
            <w:noProof/>
          </w:rPr>
          <w:t>5.3</w:t>
        </w:r>
        <w:r w:rsidR="008C5DF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5DF4" w:rsidRPr="00E57F39">
          <w:rPr>
            <w:rStyle w:val="Hyperlink"/>
            <w:noProof/>
            <w:lang w:val="en-US"/>
          </w:rPr>
          <w:t>Documents related to the operations of the above objects: (process, form, form, report, ...)</w:t>
        </w:r>
        <w:r w:rsidR="008C5DF4">
          <w:rPr>
            <w:noProof/>
            <w:webHidden/>
          </w:rPr>
          <w:tab/>
        </w:r>
        <w:r w:rsidR="008C5DF4">
          <w:rPr>
            <w:noProof/>
            <w:webHidden/>
          </w:rPr>
          <w:fldChar w:fldCharType="begin"/>
        </w:r>
        <w:r w:rsidR="008C5DF4">
          <w:rPr>
            <w:noProof/>
            <w:webHidden/>
          </w:rPr>
          <w:instrText xml:space="preserve"> PAGEREF _Toc509271776 \h </w:instrText>
        </w:r>
        <w:r w:rsidR="008C5DF4">
          <w:rPr>
            <w:noProof/>
            <w:webHidden/>
          </w:rPr>
        </w:r>
        <w:r w:rsidR="008C5DF4">
          <w:rPr>
            <w:noProof/>
            <w:webHidden/>
          </w:rPr>
          <w:fldChar w:fldCharType="separate"/>
        </w:r>
        <w:r w:rsidR="008C5DF4">
          <w:rPr>
            <w:noProof/>
            <w:webHidden/>
          </w:rPr>
          <w:t>8</w:t>
        </w:r>
        <w:r w:rsidR="008C5DF4">
          <w:rPr>
            <w:noProof/>
            <w:webHidden/>
          </w:rPr>
          <w:fldChar w:fldCharType="end"/>
        </w:r>
      </w:hyperlink>
    </w:p>
    <w:p w14:paraId="5C2AC21B" w14:textId="7C79DA78" w:rsidR="00560A66" w:rsidRPr="00217526" w:rsidRDefault="00C311DC" w:rsidP="00C311DC">
      <w:pPr>
        <w:pStyle w:val="TOC1"/>
      </w:pPr>
      <w:r w:rsidRPr="00687471">
        <w:rPr>
          <w:rStyle w:val="Hyperlink"/>
          <w:rFonts w:cs="Tahoma"/>
          <w:lang w:val="en-US"/>
        </w:rPr>
        <w:fldChar w:fldCharType="end"/>
      </w:r>
    </w:p>
    <w:p w14:paraId="6F65700E" w14:textId="77777777" w:rsidR="00560A66" w:rsidRPr="00217526" w:rsidRDefault="00560A66" w:rsidP="001645DA">
      <w:r w:rsidRPr="00217526">
        <w:br w:type="page"/>
      </w:r>
    </w:p>
    <w:p w14:paraId="2188B8A8" w14:textId="052216D8" w:rsidR="00B72945" w:rsidRPr="00217526" w:rsidRDefault="0000506F" w:rsidP="00C311DC">
      <w:pPr>
        <w:pStyle w:val="Heading1"/>
      </w:pPr>
      <w:bookmarkStart w:id="0" w:name="_Toc509271755"/>
      <w:bookmarkStart w:id="1" w:name="_Toc351313942"/>
      <w:bookmarkStart w:id="2" w:name="_Toc355873072"/>
      <w:r>
        <w:rPr>
          <w:lang w:val="en-US"/>
        </w:rPr>
        <w:lastRenderedPageBreak/>
        <w:t>Introduction</w:t>
      </w:r>
      <w:bookmarkEnd w:id="0"/>
    </w:p>
    <w:p w14:paraId="40680ECB" w14:textId="77777777" w:rsidR="006C2C45" w:rsidRPr="005071D3" w:rsidRDefault="006C2C45" w:rsidP="006C2C45">
      <w:pPr>
        <w:rPr>
          <w:i/>
          <w:lang w:eastAsia="vi-VN"/>
        </w:rPr>
      </w:pPr>
      <w:bookmarkStart w:id="3" w:name="_Toc357686230"/>
      <w:r w:rsidRPr="006C2C45">
        <w:rPr>
          <w:i/>
          <w:lang w:eastAsia="vi-VN"/>
        </w:rPr>
        <w:t xml:space="preserve">[Content Chapter Summary] </w:t>
      </w:r>
    </w:p>
    <w:p w14:paraId="4D31D6EC" w14:textId="2FA71FFC" w:rsidR="00E469DD" w:rsidRPr="00217526" w:rsidRDefault="00076E7A" w:rsidP="00076E7A">
      <w:pPr>
        <w:pStyle w:val="Heading2"/>
      </w:pPr>
      <w:bookmarkStart w:id="4" w:name="_Toc509271756"/>
      <w:r w:rsidRPr="00076E7A">
        <w:rPr>
          <w:noProof/>
        </w:rPr>
        <w:t>Abbreviations and terminology</w:t>
      </w:r>
      <w:bookmarkEnd w:id="4"/>
    </w:p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1634"/>
        <w:gridCol w:w="8103"/>
      </w:tblGrid>
      <w:tr w:rsidR="00E469DD" w:rsidRPr="00217526" w14:paraId="2D947117" w14:textId="77777777" w:rsidTr="00D549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pct"/>
            <w:hideMark/>
          </w:tcPr>
          <w:p w14:paraId="0C0EF667" w14:textId="6A168F69" w:rsidR="00E469DD" w:rsidRPr="00217526" w:rsidRDefault="00076E7A" w:rsidP="001645DA">
            <w:pPr>
              <w:jc w:val="center"/>
              <w:rPr>
                <w:noProof/>
                <w:lang w:val="vi-VN"/>
              </w:rPr>
            </w:pPr>
            <w:r w:rsidRPr="00076E7A">
              <w:rPr>
                <w:noProof/>
                <w:lang w:val="vi-VN"/>
              </w:rPr>
              <w:t>Acronyms</w:t>
            </w:r>
          </w:p>
        </w:tc>
        <w:tc>
          <w:tcPr>
            <w:tcW w:w="4161" w:type="pct"/>
            <w:hideMark/>
          </w:tcPr>
          <w:p w14:paraId="350F78A7" w14:textId="26A1EE74" w:rsidR="00E469DD" w:rsidRPr="00217526" w:rsidRDefault="00076E7A" w:rsidP="001645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076E7A">
              <w:rPr>
                <w:noProof/>
                <w:lang w:val="vi-VN"/>
              </w:rPr>
              <w:t>Explain</w:t>
            </w:r>
          </w:p>
        </w:tc>
      </w:tr>
      <w:tr w:rsidR="00E469DD" w:rsidRPr="00217526" w14:paraId="5CDC2210" w14:textId="77777777" w:rsidTr="00D54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pct"/>
          </w:tcPr>
          <w:p w14:paraId="32C351B4" w14:textId="77777777" w:rsidR="00E469DD" w:rsidRPr="00683C23" w:rsidRDefault="00E469DD" w:rsidP="001645DA">
            <w:pPr>
              <w:rPr>
                <w:noProof/>
                <w:color w:val="000000"/>
                <w:highlight w:val="yellow"/>
                <w:lang w:eastAsia="vi-VN"/>
              </w:rPr>
            </w:pPr>
          </w:p>
        </w:tc>
        <w:tc>
          <w:tcPr>
            <w:tcW w:w="4161" w:type="pct"/>
          </w:tcPr>
          <w:p w14:paraId="0A2231C6" w14:textId="77777777" w:rsidR="00E469DD" w:rsidRPr="00683C23" w:rsidRDefault="00E469DD" w:rsidP="00164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/>
                <w:highlight w:val="yellow"/>
                <w:lang w:eastAsia="vi-VN"/>
              </w:rPr>
            </w:pPr>
          </w:p>
        </w:tc>
      </w:tr>
      <w:tr w:rsidR="00C74F8D" w:rsidRPr="00217526" w14:paraId="5BC01DA6" w14:textId="77777777" w:rsidTr="00D5490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pct"/>
          </w:tcPr>
          <w:p w14:paraId="0413B54E" w14:textId="77777777" w:rsidR="00C74F8D" w:rsidRPr="00A86A3C" w:rsidRDefault="00C74F8D" w:rsidP="001645DA">
            <w:pPr>
              <w:rPr>
                <w:noProof/>
                <w:color w:val="000000"/>
                <w:lang w:val="vi-VN" w:eastAsia="vi-VN"/>
              </w:rPr>
            </w:pPr>
          </w:p>
        </w:tc>
        <w:tc>
          <w:tcPr>
            <w:tcW w:w="4161" w:type="pct"/>
          </w:tcPr>
          <w:p w14:paraId="031F1D9F" w14:textId="77777777" w:rsidR="00C74F8D" w:rsidRPr="00A86A3C" w:rsidRDefault="00C74F8D" w:rsidP="00164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/>
                <w:lang w:val="vi-VN" w:eastAsia="vi-VN"/>
              </w:rPr>
            </w:pPr>
          </w:p>
        </w:tc>
      </w:tr>
    </w:tbl>
    <w:p w14:paraId="743E4EAF" w14:textId="01D92FAF" w:rsidR="008821AB" w:rsidRPr="00B07B80" w:rsidRDefault="00076E7A" w:rsidP="00076E7A">
      <w:pPr>
        <w:pStyle w:val="Heading2"/>
      </w:pPr>
      <w:bookmarkStart w:id="5" w:name="_Toc509271757"/>
      <w:r w:rsidRPr="00076E7A">
        <w:rPr>
          <w:lang w:val="en-US"/>
        </w:rPr>
        <w:t>References</w:t>
      </w:r>
      <w:bookmarkEnd w:id="5"/>
    </w:p>
    <w:tbl>
      <w:tblPr>
        <w:tblStyle w:val="GridTable4-Accent1"/>
        <w:tblW w:w="5000" w:type="pct"/>
        <w:tblLayout w:type="fixed"/>
        <w:tblLook w:val="04A0" w:firstRow="1" w:lastRow="0" w:firstColumn="1" w:lastColumn="0" w:noHBand="0" w:noVBand="1"/>
      </w:tblPr>
      <w:tblGrid>
        <w:gridCol w:w="810"/>
        <w:gridCol w:w="4837"/>
        <w:gridCol w:w="4090"/>
      </w:tblGrid>
      <w:tr w:rsidR="008821AB" w:rsidRPr="00217526" w14:paraId="62D929DE" w14:textId="77777777" w:rsidTr="00D549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14:paraId="155D7734" w14:textId="0581A64A" w:rsidR="008821AB" w:rsidRPr="00217526" w:rsidRDefault="00076E7A" w:rsidP="001645DA">
            <w:pPr>
              <w:jc w:val="center"/>
              <w:rPr>
                <w:rFonts w:cs="Times New Roman"/>
                <w:bCs w:val="0"/>
              </w:rPr>
            </w:pPr>
            <w:r>
              <w:rPr>
                <w:rFonts w:cs="Times New Roman"/>
              </w:rPr>
              <w:t>ID</w:t>
            </w:r>
          </w:p>
        </w:tc>
        <w:tc>
          <w:tcPr>
            <w:tcW w:w="2484" w:type="pct"/>
            <w:noWrap/>
            <w:hideMark/>
          </w:tcPr>
          <w:p w14:paraId="3DB2C176" w14:textId="30E123CF" w:rsidR="008821AB" w:rsidRPr="00217526" w:rsidRDefault="00076E7A" w:rsidP="001645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</w:rPr>
            </w:pPr>
            <w:r w:rsidRPr="00076E7A">
              <w:rPr>
                <w:rFonts w:cs="Times New Roman"/>
              </w:rPr>
              <w:t>Title / Source of reference</w:t>
            </w:r>
          </w:p>
        </w:tc>
        <w:tc>
          <w:tcPr>
            <w:tcW w:w="2100" w:type="pct"/>
            <w:noWrap/>
            <w:hideMark/>
          </w:tcPr>
          <w:p w14:paraId="0DB48EDB" w14:textId="031E0688" w:rsidR="008821AB" w:rsidRPr="00217526" w:rsidRDefault="00076E7A" w:rsidP="001645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</w:rPr>
            </w:pPr>
            <w:r>
              <w:rPr>
                <w:rFonts w:cs="Times New Roman"/>
              </w:rPr>
              <w:t>D</w:t>
            </w:r>
            <w:r w:rsidRPr="00076E7A">
              <w:rPr>
                <w:rFonts w:cs="Times New Roman"/>
              </w:rPr>
              <w:t>escription</w:t>
            </w:r>
          </w:p>
        </w:tc>
      </w:tr>
      <w:tr w:rsidR="00B9144B" w:rsidRPr="00217526" w14:paraId="0B7A931C" w14:textId="77777777" w:rsidTr="00D54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14:paraId="40282056" w14:textId="77777777" w:rsidR="00B9144B" w:rsidRPr="00217526" w:rsidRDefault="00B9144B" w:rsidP="00B9144B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cs="Times New Roman"/>
              </w:rPr>
            </w:pPr>
          </w:p>
        </w:tc>
        <w:tc>
          <w:tcPr>
            <w:tcW w:w="2484" w:type="pct"/>
            <w:noWrap/>
          </w:tcPr>
          <w:p w14:paraId="5E6D524A" w14:textId="6F31BAD3" w:rsidR="00B9144B" w:rsidRPr="00217526" w:rsidRDefault="00B9144B" w:rsidP="00B914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2100" w:type="pct"/>
            <w:noWrap/>
          </w:tcPr>
          <w:p w14:paraId="22FAD2ED" w14:textId="33E18ED8" w:rsidR="00B9144B" w:rsidRPr="00367229" w:rsidRDefault="00B9144B" w:rsidP="00B914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FF3B36" w:rsidRPr="00217526" w14:paraId="1C61F8ED" w14:textId="77777777" w:rsidTr="00D5490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14:paraId="786A57CF" w14:textId="77777777" w:rsidR="00FF3B36" w:rsidRPr="00217526" w:rsidRDefault="00FF3B36" w:rsidP="001645DA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cs="Times New Roman"/>
              </w:rPr>
            </w:pPr>
          </w:p>
        </w:tc>
        <w:tc>
          <w:tcPr>
            <w:tcW w:w="2484" w:type="pct"/>
            <w:noWrap/>
          </w:tcPr>
          <w:p w14:paraId="22B79AB6" w14:textId="61AD507A" w:rsidR="00FF3B36" w:rsidRPr="00896EFB" w:rsidRDefault="00FF3B36" w:rsidP="00164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2100" w:type="pct"/>
            <w:noWrap/>
          </w:tcPr>
          <w:p w14:paraId="78B6EAFE" w14:textId="61D91FFE" w:rsidR="00FF3B36" w:rsidRPr="00FB6805" w:rsidRDefault="00FF3B36" w:rsidP="00164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113BFD" w:rsidRPr="00217526" w14:paraId="7073F99E" w14:textId="77777777" w:rsidTr="00D54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14:paraId="7597703D" w14:textId="77777777" w:rsidR="00113BFD" w:rsidRPr="00217526" w:rsidRDefault="00113BFD" w:rsidP="001645DA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cs="Times New Roman"/>
              </w:rPr>
            </w:pPr>
          </w:p>
        </w:tc>
        <w:tc>
          <w:tcPr>
            <w:tcW w:w="2484" w:type="pct"/>
            <w:noWrap/>
          </w:tcPr>
          <w:p w14:paraId="4DB9D3B0" w14:textId="77777777" w:rsidR="00113BFD" w:rsidRPr="00217526" w:rsidRDefault="00113BFD" w:rsidP="001645D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2100" w:type="pct"/>
            <w:noWrap/>
          </w:tcPr>
          <w:p w14:paraId="6CFAE6C5" w14:textId="77777777" w:rsidR="00113BFD" w:rsidRPr="00367229" w:rsidRDefault="00113BFD" w:rsidP="00164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5433B" w:rsidRPr="00217526" w14:paraId="61C6240B" w14:textId="77777777" w:rsidTr="00D5490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14:paraId="2C3C0B86" w14:textId="77777777" w:rsidR="00C5433B" w:rsidRPr="00217526" w:rsidRDefault="00C5433B" w:rsidP="001645DA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cs="Times New Roman"/>
              </w:rPr>
            </w:pPr>
          </w:p>
        </w:tc>
        <w:tc>
          <w:tcPr>
            <w:tcW w:w="2484" w:type="pct"/>
            <w:noWrap/>
          </w:tcPr>
          <w:p w14:paraId="1692E787" w14:textId="77777777" w:rsidR="00C5433B" w:rsidRPr="00217526" w:rsidRDefault="00C5433B" w:rsidP="00164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2100" w:type="pct"/>
            <w:noWrap/>
          </w:tcPr>
          <w:p w14:paraId="1CC8E356" w14:textId="77777777" w:rsidR="00C5433B" w:rsidRPr="00367229" w:rsidRDefault="00C5433B" w:rsidP="00164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5433B" w:rsidRPr="00217526" w14:paraId="2CC53DE1" w14:textId="77777777" w:rsidTr="00D54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14:paraId="0961B6FB" w14:textId="77777777" w:rsidR="00C5433B" w:rsidRPr="00217526" w:rsidRDefault="00C5433B" w:rsidP="001645DA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cs="Times New Roman"/>
              </w:rPr>
            </w:pPr>
          </w:p>
        </w:tc>
        <w:tc>
          <w:tcPr>
            <w:tcW w:w="2484" w:type="pct"/>
            <w:noWrap/>
          </w:tcPr>
          <w:p w14:paraId="04B56DC4" w14:textId="77777777" w:rsidR="00C5433B" w:rsidRPr="00217526" w:rsidRDefault="00C5433B" w:rsidP="00164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2100" w:type="pct"/>
            <w:noWrap/>
          </w:tcPr>
          <w:p w14:paraId="3F409C9E" w14:textId="77777777" w:rsidR="00C5433B" w:rsidRPr="00367229" w:rsidRDefault="00C5433B" w:rsidP="00164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5433B" w:rsidRPr="00217526" w14:paraId="704824E5" w14:textId="77777777" w:rsidTr="00D5490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14:paraId="25E3AA78" w14:textId="77777777" w:rsidR="00C5433B" w:rsidRPr="00217526" w:rsidRDefault="00C5433B" w:rsidP="001645DA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cs="Times New Roman"/>
              </w:rPr>
            </w:pPr>
          </w:p>
        </w:tc>
        <w:tc>
          <w:tcPr>
            <w:tcW w:w="2484" w:type="pct"/>
            <w:noWrap/>
          </w:tcPr>
          <w:p w14:paraId="2A0F8D3F" w14:textId="77777777" w:rsidR="00C5433B" w:rsidRPr="00217526" w:rsidRDefault="00C5433B" w:rsidP="00164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2100" w:type="pct"/>
            <w:noWrap/>
          </w:tcPr>
          <w:p w14:paraId="31AA6096" w14:textId="77777777" w:rsidR="00C5433B" w:rsidRPr="00367229" w:rsidRDefault="00C5433B" w:rsidP="00164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5433B" w:rsidRPr="00217526" w14:paraId="3007ED15" w14:textId="77777777" w:rsidTr="00D54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14:paraId="1ABC4D32" w14:textId="77777777" w:rsidR="00C5433B" w:rsidRPr="00217526" w:rsidRDefault="00C5433B" w:rsidP="001645DA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cs="Times New Roman"/>
              </w:rPr>
            </w:pPr>
          </w:p>
        </w:tc>
        <w:tc>
          <w:tcPr>
            <w:tcW w:w="2484" w:type="pct"/>
            <w:noWrap/>
          </w:tcPr>
          <w:p w14:paraId="44EA2F23" w14:textId="77777777" w:rsidR="00C5433B" w:rsidRPr="00217526" w:rsidRDefault="00C5433B" w:rsidP="00164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2100" w:type="pct"/>
            <w:noWrap/>
          </w:tcPr>
          <w:p w14:paraId="671F1F7D" w14:textId="77777777" w:rsidR="00C5433B" w:rsidRPr="00367229" w:rsidRDefault="00C5433B" w:rsidP="00164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5433B" w:rsidRPr="00217526" w14:paraId="59677B87" w14:textId="77777777" w:rsidTr="00D5490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14:paraId="3B1EFCF8" w14:textId="77777777" w:rsidR="00C5433B" w:rsidRPr="00217526" w:rsidRDefault="00C5433B" w:rsidP="001645DA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cs="Times New Roman"/>
              </w:rPr>
            </w:pPr>
          </w:p>
        </w:tc>
        <w:tc>
          <w:tcPr>
            <w:tcW w:w="2484" w:type="pct"/>
            <w:noWrap/>
          </w:tcPr>
          <w:p w14:paraId="2EDB94BB" w14:textId="77777777" w:rsidR="00C5433B" w:rsidRPr="00217526" w:rsidRDefault="00C5433B" w:rsidP="00164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2100" w:type="pct"/>
            <w:noWrap/>
          </w:tcPr>
          <w:p w14:paraId="38E58D38" w14:textId="77777777" w:rsidR="00C5433B" w:rsidRPr="00367229" w:rsidRDefault="00C5433B" w:rsidP="00164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5433B" w:rsidRPr="00217526" w14:paraId="24943058" w14:textId="77777777" w:rsidTr="00D54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14:paraId="71FAD03E" w14:textId="77777777" w:rsidR="00C5433B" w:rsidRPr="00217526" w:rsidRDefault="00C5433B" w:rsidP="001645DA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cs="Times New Roman"/>
              </w:rPr>
            </w:pPr>
          </w:p>
        </w:tc>
        <w:tc>
          <w:tcPr>
            <w:tcW w:w="2484" w:type="pct"/>
            <w:noWrap/>
          </w:tcPr>
          <w:p w14:paraId="3E13D16F" w14:textId="77777777" w:rsidR="00C5433B" w:rsidRPr="00217526" w:rsidRDefault="00C5433B" w:rsidP="00164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2100" w:type="pct"/>
            <w:noWrap/>
          </w:tcPr>
          <w:p w14:paraId="1956735B" w14:textId="77777777" w:rsidR="00C5433B" w:rsidRPr="00367229" w:rsidRDefault="00C5433B" w:rsidP="00164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5433B" w:rsidRPr="00217526" w14:paraId="6275B429" w14:textId="77777777" w:rsidTr="00D5490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14:paraId="640F61FB" w14:textId="77777777" w:rsidR="00C5433B" w:rsidRPr="00217526" w:rsidRDefault="00C5433B" w:rsidP="001645DA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cs="Times New Roman"/>
              </w:rPr>
            </w:pPr>
          </w:p>
        </w:tc>
        <w:tc>
          <w:tcPr>
            <w:tcW w:w="2484" w:type="pct"/>
            <w:noWrap/>
          </w:tcPr>
          <w:p w14:paraId="3D2EB4FF" w14:textId="77777777" w:rsidR="00C5433B" w:rsidRDefault="00C5433B" w:rsidP="00164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0" w:type="pct"/>
            <w:noWrap/>
          </w:tcPr>
          <w:p w14:paraId="43E27A2C" w14:textId="77777777" w:rsidR="00C5433B" w:rsidRPr="00367229" w:rsidRDefault="00C5433B" w:rsidP="00164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</w:p>
        </w:tc>
      </w:tr>
      <w:tr w:rsidR="00C5433B" w:rsidRPr="00217526" w14:paraId="26D33ED7" w14:textId="77777777" w:rsidTr="00D54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14:paraId="588D825A" w14:textId="77777777" w:rsidR="00C5433B" w:rsidRPr="00217526" w:rsidRDefault="00C5433B" w:rsidP="001645DA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cs="Times New Roman"/>
              </w:rPr>
            </w:pPr>
          </w:p>
        </w:tc>
        <w:tc>
          <w:tcPr>
            <w:tcW w:w="2484" w:type="pct"/>
            <w:noWrap/>
          </w:tcPr>
          <w:p w14:paraId="47CEA165" w14:textId="77777777" w:rsidR="00C5433B" w:rsidRPr="00217526" w:rsidRDefault="00C5433B" w:rsidP="00164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2100" w:type="pct"/>
            <w:noWrap/>
          </w:tcPr>
          <w:p w14:paraId="5D126C57" w14:textId="77777777" w:rsidR="00C5433B" w:rsidRPr="00367229" w:rsidRDefault="00C5433B" w:rsidP="001645D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5433B" w:rsidRPr="00217526" w14:paraId="74D85860" w14:textId="77777777" w:rsidTr="00D5490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14:paraId="111E93E7" w14:textId="77777777" w:rsidR="00C5433B" w:rsidRPr="00217526" w:rsidRDefault="00C5433B" w:rsidP="001645DA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cs="Times New Roman"/>
              </w:rPr>
            </w:pPr>
          </w:p>
        </w:tc>
        <w:tc>
          <w:tcPr>
            <w:tcW w:w="2484" w:type="pct"/>
            <w:noWrap/>
          </w:tcPr>
          <w:p w14:paraId="5D1CB791" w14:textId="77777777" w:rsidR="00C5433B" w:rsidRPr="00217526" w:rsidRDefault="00C5433B" w:rsidP="00164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2100" w:type="pct"/>
            <w:noWrap/>
          </w:tcPr>
          <w:p w14:paraId="31BB2DC9" w14:textId="77777777" w:rsidR="00C5433B" w:rsidRPr="00367229" w:rsidRDefault="00C5433B" w:rsidP="00164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5433B" w:rsidRPr="00217526" w14:paraId="064E424E" w14:textId="77777777" w:rsidTr="00D54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14:paraId="2AC34B58" w14:textId="77777777" w:rsidR="00C5433B" w:rsidRPr="00217526" w:rsidRDefault="00C5433B" w:rsidP="001645DA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cs="Times New Roman"/>
              </w:rPr>
            </w:pPr>
          </w:p>
        </w:tc>
        <w:tc>
          <w:tcPr>
            <w:tcW w:w="2484" w:type="pct"/>
            <w:noWrap/>
          </w:tcPr>
          <w:p w14:paraId="212E3B2C" w14:textId="77777777" w:rsidR="00C5433B" w:rsidRPr="001177B7" w:rsidRDefault="00C5433B" w:rsidP="00164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2100" w:type="pct"/>
            <w:noWrap/>
          </w:tcPr>
          <w:p w14:paraId="05A0D66A" w14:textId="77777777" w:rsidR="00C5433B" w:rsidRPr="00367229" w:rsidRDefault="00C5433B" w:rsidP="00164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5433B" w:rsidRPr="00217526" w14:paraId="4B4ACF58" w14:textId="77777777" w:rsidTr="00D5490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14:paraId="03525ABE" w14:textId="77777777" w:rsidR="00C5433B" w:rsidRPr="00217526" w:rsidRDefault="00C5433B" w:rsidP="001645DA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cs="Times New Roman"/>
              </w:rPr>
            </w:pPr>
          </w:p>
        </w:tc>
        <w:tc>
          <w:tcPr>
            <w:tcW w:w="2484" w:type="pct"/>
            <w:noWrap/>
          </w:tcPr>
          <w:p w14:paraId="096FEB8A" w14:textId="77777777" w:rsidR="00C5433B" w:rsidRPr="00217526" w:rsidRDefault="00C5433B" w:rsidP="00164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2100" w:type="pct"/>
            <w:noWrap/>
          </w:tcPr>
          <w:p w14:paraId="25ABCFAC" w14:textId="77777777" w:rsidR="00C5433B" w:rsidRPr="00367229" w:rsidRDefault="00C5433B" w:rsidP="00164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5433B" w:rsidRPr="00217526" w14:paraId="6876DE0F" w14:textId="77777777" w:rsidTr="00D54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14:paraId="100133B5" w14:textId="77777777" w:rsidR="00C5433B" w:rsidRPr="00217526" w:rsidRDefault="00C5433B" w:rsidP="001645DA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cs="Times New Roman"/>
              </w:rPr>
            </w:pPr>
          </w:p>
        </w:tc>
        <w:tc>
          <w:tcPr>
            <w:tcW w:w="2484" w:type="pct"/>
            <w:noWrap/>
          </w:tcPr>
          <w:p w14:paraId="1929628D" w14:textId="77777777" w:rsidR="00C5433B" w:rsidRPr="00217526" w:rsidRDefault="00C5433B" w:rsidP="00164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2100" w:type="pct"/>
            <w:noWrap/>
          </w:tcPr>
          <w:p w14:paraId="63B66CC0" w14:textId="77777777" w:rsidR="00C5433B" w:rsidRPr="00367229" w:rsidRDefault="00C5433B" w:rsidP="00164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5433B" w:rsidRPr="00217526" w14:paraId="7CD31926" w14:textId="77777777" w:rsidTr="00D5490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14:paraId="3331DD43" w14:textId="77777777" w:rsidR="00C5433B" w:rsidRPr="00217526" w:rsidRDefault="00C5433B" w:rsidP="001645DA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cs="Times New Roman"/>
              </w:rPr>
            </w:pPr>
          </w:p>
        </w:tc>
        <w:tc>
          <w:tcPr>
            <w:tcW w:w="2484" w:type="pct"/>
            <w:noWrap/>
          </w:tcPr>
          <w:p w14:paraId="1B0217D4" w14:textId="77777777" w:rsidR="00C5433B" w:rsidRDefault="00C5433B" w:rsidP="00164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0" w:type="pct"/>
            <w:noWrap/>
          </w:tcPr>
          <w:p w14:paraId="3A58D43E" w14:textId="77777777" w:rsidR="00C5433B" w:rsidRPr="00367229" w:rsidRDefault="00C5433B" w:rsidP="00164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433B" w:rsidRPr="00217526" w14:paraId="1CD14F9C" w14:textId="77777777" w:rsidTr="00D54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14:paraId="4978C3B6" w14:textId="77777777" w:rsidR="00C5433B" w:rsidRPr="00217526" w:rsidRDefault="00C5433B" w:rsidP="001645DA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cs="Times New Roman"/>
              </w:rPr>
            </w:pPr>
          </w:p>
        </w:tc>
        <w:tc>
          <w:tcPr>
            <w:tcW w:w="2484" w:type="pct"/>
            <w:noWrap/>
          </w:tcPr>
          <w:p w14:paraId="38F8EF2A" w14:textId="77777777" w:rsidR="00C5433B" w:rsidRDefault="00C5433B" w:rsidP="00164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0" w:type="pct"/>
            <w:noWrap/>
          </w:tcPr>
          <w:p w14:paraId="40FBF420" w14:textId="77777777" w:rsidR="00C5433B" w:rsidRPr="00367229" w:rsidRDefault="00C5433B" w:rsidP="00164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433B" w:rsidRPr="00217526" w14:paraId="0DA52643" w14:textId="77777777" w:rsidTr="00D5490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14:paraId="24E7E14D" w14:textId="77777777" w:rsidR="00C5433B" w:rsidRPr="00217526" w:rsidRDefault="00C5433B" w:rsidP="001645DA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cs="Times New Roman"/>
              </w:rPr>
            </w:pPr>
          </w:p>
        </w:tc>
        <w:tc>
          <w:tcPr>
            <w:tcW w:w="2484" w:type="pct"/>
            <w:noWrap/>
          </w:tcPr>
          <w:p w14:paraId="6EBB0157" w14:textId="77777777" w:rsidR="00C5433B" w:rsidRPr="00217526" w:rsidRDefault="00C5433B" w:rsidP="00164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2100" w:type="pct"/>
            <w:noWrap/>
          </w:tcPr>
          <w:p w14:paraId="172F538E" w14:textId="77777777" w:rsidR="00C5433B" w:rsidRPr="00367229" w:rsidRDefault="00C5433B" w:rsidP="00164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5433B" w:rsidRPr="00217526" w14:paraId="7208AA6C" w14:textId="77777777" w:rsidTr="00D54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14:paraId="13B98A3F" w14:textId="77777777" w:rsidR="00C5433B" w:rsidRPr="00217526" w:rsidRDefault="00C5433B" w:rsidP="001645DA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cs="Times New Roman"/>
              </w:rPr>
            </w:pPr>
          </w:p>
        </w:tc>
        <w:tc>
          <w:tcPr>
            <w:tcW w:w="2484" w:type="pct"/>
            <w:noWrap/>
          </w:tcPr>
          <w:p w14:paraId="4FF94550" w14:textId="77777777" w:rsidR="00C5433B" w:rsidRPr="00217526" w:rsidRDefault="00C5433B" w:rsidP="00164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2100" w:type="pct"/>
            <w:noWrap/>
          </w:tcPr>
          <w:p w14:paraId="28E4F145" w14:textId="77777777" w:rsidR="00C5433B" w:rsidRPr="00367229" w:rsidRDefault="00C5433B" w:rsidP="00164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14:paraId="517EE094" w14:textId="07C6E293" w:rsidR="0012191B" w:rsidRPr="00217526" w:rsidRDefault="00503F96" w:rsidP="00503F96">
      <w:pPr>
        <w:pStyle w:val="Heading2"/>
      </w:pPr>
      <w:bookmarkStart w:id="6" w:name="_Toc397524573"/>
      <w:bookmarkStart w:id="7" w:name="_Toc397524860"/>
      <w:bookmarkStart w:id="8" w:name="_Toc509271758"/>
      <w:r w:rsidRPr="00503F96">
        <w:t>Project overview</w:t>
      </w:r>
      <w:bookmarkEnd w:id="1"/>
      <w:bookmarkEnd w:id="2"/>
      <w:bookmarkEnd w:id="3"/>
      <w:bookmarkEnd w:id="6"/>
      <w:bookmarkEnd w:id="7"/>
      <w:bookmarkEnd w:id="8"/>
    </w:p>
    <w:p w14:paraId="71727C27" w14:textId="1267E75A" w:rsidR="00B72945" w:rsidRPr="00217526" w:rsidRDefault="00503F96" w:rsidP="00503F96">
      <w:pPr>
        <w:ind w:firstLine="576"/>
        <w:rPr>
          <w:i/>
          <w:lang w:eastAsia="vi-VN"/>
        </w:rPr>
      </w:pPr>
      <w:r>
        <w:rPr>
          <w:i/>
          <w:lang w:eastAsia="vi-VN"/>
        </w:rPr>
        <w:t xml:space="preserve"> </w:t>
      </w:r>
      <w:r w:rsidRPr="00503F96">
        <w:rPr>
          <w:i/>
          <w:lang w:eastAsia="vi-VN"/>
        </w:rPr>
        <w:t>[Introduction to the project.</w:t>
      </w:r>
      <w:r>
        <w:rPr>
          <w:i/>
          <w:lang w:eastAsia="vi-VN"/>
        </w:rPr>
        <w:t xml:space="preserve"> </w:t>
      </w:r>
      <w:r w:rsidRPr="00503F96">
        <w:rPr>
          <w:i/>
          <w:lang w:eastAsia="vi-VN"/>
        </w:rPr>
        <w:t>Brief description of the history of system development, operation and maintenance, determine what will be achieved from the system.]</w:t>
      </w:r>
    </w:p>
    <w:p w14:paraId="5011C8F2" w14:textId="14FF8A5B" w:rsidR="00B72945" w:rsidRPr="00217526" w:rsidRDefault="00503F96" w:rsidP="00503F96">
      <w:pPr>
        <w:pStyle w:val="Heading2"/>
        <w:rPr>
          <w:lang w:val="en-US"/>
        </w:rPr>
      </w:pPr>
      <w:bookmarkStart w:id="9" w:name="_Toc351313943"/>
      <w:bookmarkStart w:id="10" w:name="_Toc355873073"/>
      <w:bookmarkStart w:id="11" w:name="_Toc357686231"/>
      <w:bookmarkStart w:id="12" w:name="_Toc397524574"/>
      <w:bookmarkStart w:id="13" w:name="_Toc397524861"/>
      <w:bookmarkStart w:id="14" w:name="_Toc509271759"/>
      <w:r w:rsidRPr="00503F96">
        <w:t>Scope and objectives of the project</w:t>
      </w:r>
      <w:bookmarkEnd w:id="9"/>
      <w:bookmarkEnd w:id="10"/>
      <w:bookmarkEnd w:id="11"/>
      <w:bookmarkEnd w:id="12"/>
      <w:bookmarkEnd w:id="13"/>
      <w:bookmarkEnd w:id="14"/>
    </w:p>
    <w:p w14:paraId="34A730F4" w14:textId="24871EE0" w:rsidR="00843333" w:rsidRPr="00843333" w:rsidRDefault="00843333" w:rsidP="00843333">
      <w:pPr>
        <w:pStyle w:val="ListParagraph"/>
        <w:numPr>
          <w:ilvl w:val="0"/>
          <w:numId w:val="20"/>
        </w:numPr>
        <w:rPr>
          <w:i/>
          <w:lang w:eastAsia="vi-VN"/>
        </w:rPr>
      </w:pPr>
      <w:r w:rsidRPr="00843333">
        <w:rPr>
          <w:i/>
          <w:lang w:eastAsia="vi-VN"/>
        </w:rPr>
        <w:t>Determine the purpose and scope of the project.</w:t>
      </w:r>
    </w:p>
    <w:p w14:paraId="0D0DBE61" w14:textId="6EB831E4" w:rsidR="00843333" w:rsidRPr="00843333" w:rsidRDefault="00843333" w:rsidP="00843333">
      <w:pPr>
        <w:pStyle w:val="ListParagraph"/>
        <w:numPr>
          <w:ilvl w:val="0"/>
          <w:numId w:val="20"/>
        </w:numPr>
        <w:rPr>
          <w:i/>
          <w:lang w:eastAsia="vi-VN"/>
        </w:rPr>
      </w:pPr>
      <w:r w:rsidRPr="00843333">
        <w:rPr>
          <w:i/>
          <w:lang w:eastAsia="vi-VN"/>
        </w:rPr>
        <w:t>Consider and exclude factors outside the scope of the project.</w:t>
      </w:r>
    </w:p>
    <w:p w14:paraId="634D4958" w14:textId="2B5EF2B6" w:rsidR="00843333" w:rsidRPr="00843333" w:rsidRDefault="00843333" w:rsidP="00843333">
      <w:pPr>
        <w:pStyle w:val="ListParagraph"/>
        <w:numPr>
          <w:ilvl w:val="0"/>
          <w:numId w:val="20"/>
        </w:numPr>
        <w:rPr>
          <w:i/>
          <w:lang w:eastAsia="vi-VN"/>
        </w:rPr>
      </w:pPr>
      <w:r w:rsidRPr="00843333">
        <w:rPr>
          <w:i/>
          <w:lang w:eastAsia="vi-VN"/>
        </w:rPr>
        <w:lastRenderedPageBreak/>
        <w:t>Identify and describe the needs of the business or system requirements to be met in the project.</w:t>
      </w:r>
    </w:p>
    <w:p w14:paraId="27039CB5" w14:textId="749205C2" w:rsidR="00843333" w:rsidRPr="00843333" w:rsidRDefault="00843333" w:rsidP="00843333">
      <w:pPr>
        <w:pStyle w:val="ListParagraph"/>
        <w:numPr>
          <w:ilvl w:val="0"/>
          <w:numId w:val="20"/>
        </w:numPr>
        <w:rPr>
          <w:i/>
          <w:lang w:eastAsia="vi-VN"/>
        </w:rPr>
      </w:pPr>
      <w:r w:rsidRPr="00843333">
        <w:rPr>
          <w:i/>
          <w:lang w:eastAsia="vi-VN"/>
        </w:rPr>
        <w:t>Provide a brief summary of:</w:t>
      </w:r>
    </w:p>
    <w:p w14:paraId="509FA4EB" w14:textId="3F2DB743" w:rsidR="00843333" w:rsidRPr="00843333" w:rsidRDefault="00843333" w:rsidP="00843333">
      <w:pPr>
        <w:pStyle w:val="ListParagraph"/>
        <w:numPr>
          <w:ilvl w:val="1"/>
          <w:numId w:val="20"/>
        </w:numPr>
        <w:rPr>
          <w:i/>
          <w:lang w:eastAsia="vi-VN"/>
        </w:rPr>
      </w:pPr>
      <w:r w:rsidRPr="00843333">
        <w:rPr>
          <w:i/>
          <w:lang w:eastAsia="vi-VN"/>
        </w:rPr>
        <w:t>Project objectives,</w:t>
      </w:r>
    </w:p>
    <w:p w14:paraId="1786AB0F" w14:textId="394DFB23" w:rsidR="00843333" w:rsidRPr="00843333" w:rsidRDefault="00843333" w:rsidP="00843333">
      <w:pPr>
        <w:pStyle w:val="ListParagraph"/>
        <w:numPr>
          <w:ilvl w:val="1"/>
          <w:numId w:val="20"/>
        </w:numPr>
        <w:rPr>
          <w:i/>
          <w:lang w:eastAsia="vi-VN"/>
        </w:rPr>
      </w:pPr>
      <w:r w:rsidRPr="00843333">
        <w:rPr>
          <w:i/>
          <w:lang w:eastAsia="vi-VN"/>
        </w:rPr>
        <w:t>The groups of features needed to meet the project objectives,</w:t>
      </w:r>
    </w:p>
    <w:p w14:paraId="245D1034" w14:textId="75F34293" w:rsidR="00843333" w:rsidRPr="00843333" w:rsidRDefault="00843333" w:rsidP="00843333">
      <w:pPr>
        <w:pStyle w:val="ListParagraph"/>
        <w:numPr>
          <w:ilvl w:val="1"/>
          <w:numId w:val="20"/>
        </w:numPr>
        <w:rPr>
          <w:i/>
          <w:lang w:eastAsia="vi-VN"/>
        </w:rPr>
      </w:pPr>
      <w:r w:rsidRPr="00843333">
        <w:rPr>
          <w:i/>
          <w:lang w:eastAsia="vi-VN"/>
        </w:rPr>
        <w:t xml:space="preserve">Methods can be selected to meet these objectives (identification of development methods, programming languages </w:t>
      </w:r>
      <w:r w:rsidRPr="00843333">
        <w:rPr>
          <w:rFonts w:ascii="Arial" w:hAnsi="Arial" w:cs="Arial"/>
          <w:i/>
          <w:lang w:eastAsia="vi-VN"/>
        </w:rPr>
        <w:t>​​</w:t>
      </w:r>
      <w:r w:rsidRPr="00843333">
        <w:rPr>
          <w:i/>
          <w:lang w:eastAsia="vi-VN"/>
        </w:rPr>
        <w:t>used in the program, technical specifications, policies and procedures). develop and / or modify the project products.</w:t>
      </w:r>
    </w:p>
    <w:p w14:paraId="214365BF" w14:textId="6FFA9B57" w:rsidR="00843333" w:rsidRPr="00843333" w:rsidRDefault="00843333" w:rsidP="00843333">
      <w:pPr>
        <w:pStyle w:val="ListParagraph"/>
        <w:numPr>
          <w:ilvl w:val="0"/>
          <w:numId w:val="20"/>
        </w:numPr>
        <w:rPr>
          <w:i/>
          <w:lang w:eastAsia="vi-VN"/>
        </w:rPr>
      </w:pPr>
      <w:r w:rsidRPr="00843333">
        <w:rPr>
          <w:i/>
          <w:lang w:eastAsia="vi-VN"/>
        </w:rPr>
        <w:t>Describe the relationships of this project to another project.</w:t>
      </w:r>
    </w:p>
    <w:p w14:paraId="2F937BA9" w14:textId="490240FD" w:rsidR="005B3712" w:rsidRPr="00217526" w:rsidRDefault="00843333" w:rsidP="00843333">
      <w:pPr>
        <w:pStyle w:val="ListParagraph"/>
        <w:numPr>
          <w:ilvl w:val="0"/>
          <w:numId w:val="20"/>
        </w:numPr>
        <w:rPr>
          <w:i/>
          <w:lang w:eastAsia="vi-VN"/>
        </w:rPr>
      </w:pPr>
      <w:r w:rsidRPr="00843333">
        <w:rPr>
          <w:i/>
          <w:lang w:eastAsia="vi-VN"/>
        </w:rPr>
        <w:t>If suitable with another project, describe how this project will be integrated with other projects or work processes between the systems</w:t>
      </w:r>
      <w:r>
        <w:rPr>
          <w:i/>
          <w:lang w:eastAsia="vi-VN"/>
        </w:rPr>
        <w:t>.</w:t>
      </w:r>
    </w:p>
    <w:p w14:paraId="1FEA0D43" w14:textId="0BEFDB44" w:rsidR="00B358CF" w:rsidRDefault="00843333" w:rsidP="00843333">
      <w:pPr>
        <w:pStyle w:val="Heading2"/>
        <w:rPr>
          <w:lang w:val="en-US"/>
        </w:rPr>
      </w:pPr>
      <w:bookmarkStart w:id="15" w:name="_Toc509271760"/>
      <w:bookmarkStart w:id="16" w:name="_Toc351313945"/>
      <w:bookmarkStart w:id="17" w:name="_Toc355873075"/>
      <w:bookmarkStart w:id="18" w:name="_Toc357686233"/>
      <w:r w:rsidRPr="00843333">
        <w:rPr>
          <w:lang w:val="en-US"/>
        </w:rPr>
        <w:t>Related parties and key person</w:t>
      </w:r>
      <w:bookmarkEnd w:id="15"/>
    </w:p>
    <w:tbl>
      <w:tblPr>
        <w:tblStyle w:val="GridTable4-Accent1"/>
        <w:tblW w:w="9895" w:type="dxa"/>
        <w:tblLook w:val="04A0" w:firstRow="1" w:lastRow="0" w:firstColumn="1" w:lastColumn="0" w:noHBand="0" w:noVBand="1"/>
      </w:tblPr>
      <w:tblGrid>
        <w:gridCol w:w="782"/>
        <w:gridCol w:w="2723"/>
        <w:gridCol w:w="1608"/>
        <w:gridCol w:w="2181"/>
        <w:gridCol w:w="2601"/>
      </w:tblGrid>
      <w:tr w:rsidR="00B358CF" w14:paraId="55490323" w14:textId="77777777" w:rsidTr="00D549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14:paraId="710B8413" w14:textId="5D47A8B8" w:rsidR="00B358CF" w:rsidRDefault="00843333" w:rsidP="001645DA">
            <w:pPr>
              <w:rPr>
                <w:lang w:eastAsia="vi-VN"/>
              </w:rPr>
            </w:pPr>
            <w:r>
              <w:rPr>
                <w:lang w:eastAsia="vi-VN"/>
              </w:rPr>
              <w:t>ID</w:t>
            </w:r>
          </w:p>
        </w:tc>
        <w:tc>
          <w:tcPr>
            <w:tcW w:w="2723" w:type="dxa"/>
          </w:tcPr>
          <w:p w14:paraId="61D6CAB5" w14:textId="42662EF5" w:rsidR="00B358CF" w:rsidRDefault="00843333" w:rsidP="001645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vi-VN"/>
              </w:rPr>
            </w:pPr>
            <w:r>
              <w:rPr>
                <w:lang w:eastAsia="vi-VN"/>
              </w:rPr>
              <w:t>Full name</w:t>
            </w:r>
          </w:p>
        </w:tc>
        <w:tc>
          <w:tcPr>
            <w:tcW w:w="1608" w:type="dxa"/>
          </w:tcPr>
          <w:p w14:paraId="082B5AB3" w14:textId="1990BD4E" w:rsidR="00B358CF" w:rsidRDefault="00843333" w:rsidP="001645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vi-VN"/>
              </w:rPr>
            </w:pPr>
            <w:r>
              <w:rPr>
                <w:lang w:eastAsia="vi-VN"/>
              </w:rPr>
              <w:t>Department</w:t>
            </w:r>
            <w:r w:rsidR="00B358CF" w:rsidRPr="00B8473D">
              <w:rPr>
                <w:lang w:eastAsia="vi-VN"/>
              </w:rPr>
              <w:t xml:space="preserve"> </w:t>
            </w:r>
          </w:p>
        </w:tc>
        <w:tc>
          <w:tcPr>
            <w:tcW w:w="2181" w:type="dxa"/>
          </w:tcPr>
          <w:p w14:paraId="02432972" w14:textId="33F124BB" w:rsidR="00B358CF" w:rsidRDefault="00843333" w:rsidP="001645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vi-VN"/>
              </w:rPr>
            </w:pPr>
            <w:r>
              <w:rPr>
                <w:lang w:eastAsia="vi-VN"/>
              </w:rPr>
              <w:t>Role</w:t>
            </w:r>
          </w:p>
        </w:tc>
        <w:tc>
          <w:tcPr>
            <w:tcW w:w="2601" w:type="dxa"/>
          </w:tcPr>
          <w:p w14:paraId="6599B887" w14:textId="79E92AA3" w:rsidR="00B358CF" w:rsidRDefault="00843333" w:rsidP="001645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vi-VN"/>
              </w:rPr>
            </w:pPr>
            <w:r>
              <w:rPr>
                <w:lang w:eastAsia="vi-VN"/>
              </w:rPr>
              <w:t>Contact detail</w:t>
            </w:r>
          </w:p>
        </w:tc>
      </w:tr>
      <w:tr w:rsidR="00AD5815" w14:paraId="32BB1EC4" w14:textId="77777777" w:rsidTr="00D54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14:paraId="6D0A3C5D" w14:textId="77777777" w:rsidR="00AD5815" w:rsidRDefault="00AD5815" w:rsidP="00AD5815">
            <w:pPr>
              <w:rPr>
                <w:lang w:eastAsia="vi-VN"/>
              </w:rPr>
            </w:pPr>
            <w:r>
              <w:rPr>
                <w:lang w:eastAsia="vi-VN"/>
              </w:rPr>
              <w:t>1</w:t>
            </w:r>
          </w:p>
        </w:tc>
        <w:tc>
          <w:tcPr>
            <w:tcW w:w="2723" w:type="dxa"/>
          </w:tcPr>
          <w:p w14:paraId="3CBAB625" w14:textId="56C5FFBB" w:rsidR="00AD5815" w:rsidRDefault="00AD5815" w:rsidP="00AD581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vi-VN"/>
              </w:rPr>
            </w:pPr>
            <w:r>
              <w:rPr>
                <w:lang w:eastAsia="vi-VN"/>
              </w:rPr>
              <w:t>{</w:t>
            </w:r>
            <w:r w:rsidR="00843333">
              <w:rPr>
                <w:lang w:eastAsia="vi-VN"/>
              </w:rPr>
              <w:t>Sponsor</w:t>
            </w:r>
            <w:r>
              <w:rPr>
                <w:lang w:eastAsia="vi-VN"/>
              </w:rPr>
              <w:t>}</w:t>
            </w:r>
          </w:p>
        </w:tc>
        <w:tc>
          <w:tcPr>
            <w:tcW w:w="1608" w:type="dxa"/>
          </w:tcPr>
          <w:p w14:paraId="61EA74BE" w14:textId="77777777" w:rsidR="00AD5815" w:rsidRDefault="00AD5815" w:rsidP="00AD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vi-VN"/>
              </w:rPr>
            </w:pPr>
          </w:p>
        </w:tc>
        <w:tc>
          <w:tcPr>
            <w:tcW w:w="2181" w:type="dxa"/>
          </w:tcPr>
          <w:p w14:paraId="7A8D8BEA" w14:textId="77777777" w:rsidR="00AD5815" w:rsidRDefault="00AD5815" w:rsidP="00AD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vi-VN"/>
              </w:rPr>
            </w:pPr>
          </w:p>
        </w:tc>
        <w:tc>
          <w:tcPr>
            <w:tcW w:w="2601" w:type="dxa"/>
          </w:tcPr>
          <w:p w14:paraId="233D899E" w14:textId="77777777" w:rsidR="00AD5815" w:rsidRDefault="00AD5815" w:rsidP="00AD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Email:</w:t>
            </w:r>
          </w:p>
          <w:p w14:paraId="0AD544C0" w14:textId="7B00AEFE" w:rsidR="00AD5815" w:rsidRDefault="00843333" w:rsidP="00AD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vi-VN"/>
              </w:rPr>
            </w:pPr>
            <w:r>
              <w:t>Mobile</w:t>
            </w:r>
            <w:r w:rsidR="00AD5815">
              <w:t>:</w:t>
            </w:r>
          </w:p>
        </w:tc>
      </w:tr>
      <w:tr w:rsidR="00AD5815" w14:paraId="2156B51A" w14:textId="77777777" w:rsidTr="00D54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14:paraId="4F9814B4" w14:textId="77777777" w:rsidR="00AD5815" w:rsidRDefault="00AD5815" w:rsidP="00AD5815">
            <w:pPr>
              <w:rPr>
                <w:lang w:eastAsia="vi-VN"/>
              </w:rPr>
            </w:pPr>
            <w:r>
              <w:rPr>
                <w:lang w:eastAsia="vi-VN"/>
              </w:rPr>
              <w:t>2</w:t>
            </w:r>
          </w:p>
        </w:tc>
        <w:tc>
          <w:tcPr>
            <w:tcW w:w="2723" w:type="dxa"/>
          </w:tcPr>
          <w:p w14:paraId="185F0C85" w14:textId="626B7D5A" w:rsidR="00AD5815" w:rsidRDefault="00AD5815" w:rsidP="00AD581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vi-VN"/>
              </w:rPr>
            </w:pPr>
            <w:r>
              <w:rPr>
                <w:lang w:eastAsia="vi-VN"/>
              </w:rPr>
              <w:t>{</w:t>
            </w:r>
            <w:r w:rsidR="00843333">
              <w:rPr>
                <w:lang w:eastAsia="vi-VN"/>
              </w:rPr>
              <w:t>Partner</w:t>
            </w:r>
            <w:r>
              <w:rPr>
                <w:lang w:eastAsia="vi-VN"/>
              </w:rPr>
              <w:t xml:space="preserve">} </w:t>
            </w:r>
          </w:p>
        </w:tc>
        <w:tc>
          <w:tcPr>
            <w:tcW w:w="1608" w:type="dxa"/>
          </w:tcPr>
          <w:p w14:paraId="116FF69A" w14:textId="77777777" w:rsidR="00AD5815" w:rsidRDefault="00AD5815" w:rsidP="00AD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vi-VN"/>
              </w:rPr>
            </w:pPr>
          </w:p>
        </w:tc>
        <w:tc>
          <w:tcPr>
            <w:tcW w:w="2181" w:type="dxa"/>
          </w:tcPr>
          <w:p w14:paraId="0F5432D6" w14:textId="77777777" w:rsidR="00AD5815" w:rsidRDefault="00AD5815" w:rsidP="00AD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vi-VN"/>
              </w:rPr>
            </w:pPr>
          </w:p>
        </w:tc>
        <w:tc>
          <w:tcPr>
            <w:tcW w:w="2601" w:type="dxa"/>
          </w:tcPr>
          <w:p w14:paraId="2C2EFAC2" w14:textId="77777777" w:rsidR="00AD5815" w:rsidRDefault="00AD5815" w:rsidP="00AD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vi-VN"/>
              </w:rPr>
            </w:pPr>
          </w:p>
        </w:tc>
      </w:tr>
    </w:tbl>
    <w:p w14:paraId="166E6B02" w14:textId="77777777" w:rsidR="00B358CF" w:rsidRPr="00B358CF" w:rsidRDefault="00B358CF" w:rsidP="001645DA">
      <w:pPr>
        <w:rPr>
          <w:lang w:eastAsia="vi-VN"/>
        </w:rPr>
      </w:pPr>
    </w:p>
    <w:p w14:paraId="1F857177" w14:textId="39A01E63" w:rsidR="00943675" w:rsidRPr="000C7321" w:rsidRDefault="00843333" w:rsidP="00843333">
      <w:pPr>
        <w:pStyle w:val="Heading2"/>
        <w:rPr>
          <w:lang w:val="en-US"/>
        </w:rPr>
      </w:pPr>
      <w:bookmarkStart w:id="19" w:name="_Toc509271761"/>
      <w:bookmarkEnd w:id="16"/>
      <w:bookmarkEnd w:id="17"/>
      <w:bookmarkEnd w:id="18"/>
      <w:r w:rsidRPr="00843333">
        <w:t>Roles and responsibilities of project members</w:t>
      </w:r>
      <w:bookmarkEnd w:id="19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878"/>
        <w:gridCol w:w="2971"/>
        <w:gridCol w:w="2835"/>
        <w:gridCol w:w="3053"/>
      </w:tblGrid>
      <w:tr w:rsidR="00B17EF7" w:rsidRPr="00C10573" w14:paraId="05CAE0A7" w14:textId="77777777" w:rsidTr="00D549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14:paraId="5D5E95EE" w14:textId="04BC48C7" w:rsidR="00B17EF7" w:rsidRPr="00C10573" w:rsidRDefault="00843333" w:rsidP="001645DA">
            <w:pPr>
              <w:rPr>
                <w:lang w:eastAsia="vi-VN"/>
              </w:rPr>
            </w:pPr>
            <w:r>
              <w:rPr>
                <w:lang w:eastAsia="vi-VN"/>
              </w:rPr>
              <w:t>ID</w:t>
            </w:r>
          </w:p>
        </w:tc>
        <w:tc>
          <w:tcPr>
            <w:tcW w:w="2971" w:type="dxa"/>
          </w:tcPr>
          <w:p w14:paraId="10AAB20A" w14:textId="26B4C27A" w:rsidR="00B17EF7" w:rsidRPr="00C10573" w:rsidRDefault="00843333" w:rsidP="001645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vi-VN"/>
              </w:rPr>
            </w:pPr>
            <w:r>
              <w:rPr>
                <w:lang w:eastAsia="vi-VN"/>
              </w:rPr>
              <w:t>Full name</w:t>
            </w:r>
          </w:p>
        </w:tc>
        <w:tc>
          <w:tcPr>
            <w:tcW w:w="2835" w:type="dxa"/>
          </w:tcPr>
          <w:p w14:paraId="7F7CF6A8" w14:textId="7DD32D78" w:rsidR="00B17EF7" w:rsidRPr="00C10573" w:rsidRDefault="00843333" w:rsidP="001645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vi-VN"/>
              </w:rPr>
            </w:pPr>
            <w:r>
              <w:rPr>
                <w:lang w:eastAsia="vi-VN"/>
              </w:rPr>
              <w:t>Role</w:t>
            </w:r>
          </w:p>
        </w:tc>
        <w:tc>
          <w:tcPr>
            <w:tcW w:w="3053" w:type="dxa"/>
          </w:tcPr>
          <w:p w14:paraId="780F80BE" w14:textId="21BCD4CD" w:rsidR="00B17EF7" w:rsidRPr="00C10573" w:rsidRDefault="00843333" w:rsidP="001645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vi-VN"/>
              </w:rPr>
            </w:pPr>
            <w:r w:rsidRPr="00843333">
              <w:rPr>
                <w:lang w:eastAsia="vi-VN"/>
              </w:rPr>
              <w:t>Main responsibility</w:t>
            </w:r>
          </w:p>
        </w:tc>
      </w:tr>
      <w:tr w:rsidR="00B17EF7" w:rsidRPr="00795B27" w14:paraId="2C5265C2" w14:textId="77777777" w:rsidTr="00D54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14:paraId="5319223C" w14:textId="77777777" w:rsidR="00B17EF7" w:rsidRPr="00C10573" w:rsidRDefault="00B17EF7" w:rsidP="001645DA">
            <w:pPr>
              <w:rPr>
                <w:lang w:eastAsia="vi-VN"/>
              </w:rPr>
            </w:pPr>
          </w:p>
        </w:tc>
        <w:tc>
          <w:tcPr>
            <w:tcW w:w="2971" w:type="dxa"/>
          </w:tcPr>
          <w:p w14:paraId="06434126" w14:textId="77777777" w:rsidR="00B17EF7" w:rsidRPr="00C10573" w:rsidRDefault="00B17EF7" w:rsidP="00164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vi-VN"/>
              </w:rPr>
            </w:pPr>
          </w:p>
        </w:tc>
        <w:tc>
          <w:tcPr>
            <w:tcW w:w="2835" w:type="dxa"/>
          </w:tcPr>
          <w:p w14:paraId="5D27111D" w14:textId="77777777" w:rsidR="00B17EF7" w:rsidRPr="00C10573" w:rsidRDefault="00B17EF7" w:rsidP="00164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vi-VN"/>
              </w:rPr>
            </w:pPr>
          </w:p>
        </w:tc>
        <w:tc>
          <w:tcPr>
            <w:tcW w:w="3053" w:type="dxa"/>
          </w:tcPr>
          <w:p w14:paraId="3EC87C39" w14:textId="77777777" w:rsidR="00B17EF7" w:rsidRPr="00795B27" w:rsidRDefault="00B17EF7" w:rsidP="00164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vi-VN"/>
              </w:rPr>
            </w:pPr>
          </w:p>
        </w:tc>
      </w:tr>
    </w:tbl>
    <w:p w14:paraId="70168F27" w14:textId="3E5B12E4" w:rsidR="00B17EF7" w:rsidRDefault="000A6D66" w:rsidP="000A6D66">
      <w:pPr>
        <w:pStyle w:val="Heading1"/>
      </w:pPr>
      <w:bookmarkStart w:id="20" w:name="_Toc509271762"/>
      <w:r w:rsidRPr="000A6D66">
        <w:t>Requirements Analysis</w:t>
      </w:r>
      <w:bookmarkEnd w:id="20"/>
    </w:p>
    <w:p w14:paraId="40345405" w14:textId="295C8808" w:rsidR="005071D3" w:rsidRPr="005071D3" w:rsidRDefault="006C2C45" w:rsidP="005071D3">
      <w:pPr>
        <w:rPr>
          <w:i/>
          <w:lang w:eastAsia="vi-VN"/>
        </w:rPr>
      </w:pPr>
      <w:r w:rsidRPr="006C2C45">
        <w:rPr>
          <w:i/>
          <w:lang w:eastAsia="vi-VN"/>
        </w:rPr>
        <w:t xml:space="preserve">[Content Chapter Summary] </w:t>
      </w:r>
    </w:p>
    <w:p w14:paraId="75E67CF6" w14:textId="4911CA47" w:rsidR="00912069" w:rsidRDefault="008F5B0B" w:rsidP="008F5B0B">
      <w:pPr>
        <w:pStyle w:val="Heading2"/>
      </w:pPr>
      <w:bookmarkStart w:id="21" w:name="_Toc509271763"/>
      <w:r w:rsidRPr="008F5B0B">
        <w:t>Survey requirements</w:t>
      </w:r>
      <w:bookmarkEnd w:id="21"/>
    </w:p>
    <w:p w14:paraId="68E0A6FA" w14:textId="251758FF" w:rsidR="005071D3" w:rsidRPr="005071D3" w:rsidRDefault="008F5B0B" w:rsidP="005071D3">
      <w:pPr>
        <w:rPr>
          <w:i/>
          <w:lang w:eastAsia="vi-VN"/>
        </w:rPr>
      </w:pPr>
      <w:r w:rsidRPr="008F5B0B">
        <w:rPr>
          <w:i/>
          <w:lang w:eastAsia="vi-VN"/>
        </w:rPr>
        <w:t xml:space="preserve">[Survey Content Summary] </w:t>
      </w:r>
      <w:r>
        <w:rPr>
          <w:i/>
          <w:lang w:eastAsia="vi-VN"/>
        </w:rPr>
        <w:t xml:space="preserve"> </w:t>
      </w:r>
    </w:p>
    <w:p w14:paraId="79F4ACCA" w14:textId="1DE51FB4" w:rsidR="00912069" w:rsidRDefault="008F5B0B" w:rsidP="008F5B0B">
      <w:pPr>
        <w:pStyle w:val="Heading3"/>
      </w:pPr>
      <w:r>
        <w:rPr>
          <w:lang w:val="en-US"/>
        </w:rPr>
        <w:t xml:space="preserve"> </w:t>
      </w:r>
      <w:bookmarkStart w:id="22" w:name="_Toc509271764"/>
      <w:r w:rsidRPr="008F5B0B">
        <w:rPr>
          <w:lang w:val="en-US"/>
        </w:rPr>
        <w:t>Subjects of the survey</w:t>
      </w:r>
      <w:bookmarkEnd w:id="22"/>
    </w:p>
    <w:p w14:paraId="6D6CABFC" w14:textId="0C7C128B" w:rsidR="008F5BCD" w:rsidRPr="008F5BCD" w:rsidRDefault="00036A57" w:rsidP="008F5BCD">
      <w:pPr>
        <w:ind w:firstLine="576"/>
        <w:rPr>
          <w:i/>
          <w:lang w:eastAsia="vi-VN"/>
        </w:rPr>
      </w:pPr>
      <w:r w:rsidRPr="00036A57">
        <w:rPr>
          <w:i/>
          <w:lang w:eastAsia="vi-VN"/>
        </w:rPr>
        <w:t xml:space="preserve">[Presentation of relevant survey subjects: Department, people, documents, related systems ...] </w:t>
      </w:r>
      <w:r>
        <w:rPr>
          <w:i/>
          <w:lang w:eastAsia="vi-VN"/>
        </w:rPr>
        <w:t xml:space="preserve"> </w:t>
      </w:r>
    </w:p>
    <w:p w14:paraId="6638D232" w14:textId="1AF30382" w:rsidR="00912069" w:rsidRDefault="00036A57" w:rsidP="00036A57">
      <w:pPr>
        <w:pStyle w:val="Heading3"/>
      </w:pPr>
      <w:bookmarkStart w:id="23" w:name="_Toc509271765"/>
      <w:r w:rsidRPr="00036A57">
        <w:t>Survey content</w:t>
      </w:r>
      <w:bookmarkEnd w:id="23"/>
    </w:p>
    <w:p w14:paraId="2848A7F0" w14:textId="65C6FA99" w:rsidR="005071D3" w:rsidRPr="008F5BCD" w:rsidRDefault="00C339B5" w:rsidP="005071D3">
      <w:pPr>
        <w:ind w:firstLine="576"/>
        <w:rPr>
          <w:i/>
          <w:lang w:eastAsia="vi-VN"/>
        </w:rPr>
      </w:pPr>
      <w:r w:rsidRPr="00C339B5">
        <w:rPr>
          <w:i/>
          <w:lang w:eastAsia="vi-VN"/>
        </w:rPr>
        <w:t>[Present status of organization, business status, status of informatics] =&gt; Refer to theory chapter 2.</w:t>
      </w:r>
    </w:p>
    <w:p w14:paraId="145D44DD" w14:textId="2C4F3E3D" w:rsidR="00912069" w:rsidRDefault="00C339B5" w:rsidP="00C339B5">
      <w:pPr>
        <w:pStyle w:val="Heading3"/>
      </w:pPr>
      <w:bookmarkStart w:id="24" w:name="_Toc509271766"/>
      <w:r w:rsidRPr="00C339B5">
        <w:lastRenderedPageBreak/>
        <w:t>Method of survey</w:t>
      </w:r>
      <w:bookmarkEnd w:id="24"/>
    </w:p>
    <w:p w14:paraId="6B52497A" w14:textId="0F8CBA9B" w:rsidR="00C339B5" w:rsidRPr="00C339B5" w:rsidRDefault="00C339B5" w:rsidP="00C339B5">
      <w:pPr>
        <w:rPr>
          <w:i/>
          <w:lang w:eastAsia="vi-VN"/>
        </w:rPr>
      </w:pPr>
      <w:r w:rsidRPr="00C339B5">
        <w:rPr>
          <w:i/>
          <w:lang w:eastAsia="vi-VN"/>
        </w:rPr>
        <w:t>[Presentation of applied survey methods: Interview, question, document study, field observation, prototype, JAD]</w:t>
      </w:r>
    </w:p>
    <w:p w14:paraId="24B57C87" w14:textId="4ED9AB48" w:rsidR="006E17A9" w:rsidRPr="00C90BA5" w:rsidRDefault="00C339B5" w:rsidP="00C339B5">
      <w:pPr>
        <w:rPr>
          <w:i/>
          <w:lang w:eastAsia="vi-VN"/>
        </w:rPr>
      </w:pPr>
      <w:r w:rsidRPr="00C339B5">
        <w:rPr>
          <w:i/>
          <w:lang w:eastAsia="vi-VN"/>
        </w:rPr>
        <w:t>Provide results in APPENDIX final chapter of the report (eg Planning interviews, results answer the questions. The referee sample data relating to operations of the above subjects: (process, forms, slips, reports, ...)</w:t>
      </w:r>
    </w:p>
    <w:p w14:paraId="4B94F742" w14:textId="542E6401" w:rsidR="005071D3" w:rsidRPr="001A1914" w:rsidRDefault="00665701" w:rsidP="00665701">
      <w:pPr>
        <w:pStyle w:val="Heading3"/>
        <w:rPr>
          <w:i/>
          <w:color w:val="FF0000"/>
        </w:rPr>
      </w:pPr>
      <w:bookmarkStart w:id="25" w:name="_GoBack"/>
      <w:r w:rsidRPr="001A1914">
        <w:rPr>
          <w:i/>
          <w:color w:val="FF0000"/>
          <w:lang w:val="en-US"/>
        </w:rPr>
        <w:t xml:space="preserve"> </w:t>
      </w:r>
      <w:bookmarkStart w:id="26" w:name="_Toc509271767"/>
      <w:r w:rsidRPr="001A1914">
        <w:rPr>
          <w:i/>
          <w:color w:val="FF0000"/>
          <w:lang w:val="en-US"/>
        </w:rPr>
        <w:t>Survey results</w:t>
      </w:r>
      <w:bookmarkEnd w:id="26"/>
    </w:p>
    <w:bookmarkEnd w:id="25"/>
    <w:p w14:paraId="5B9E8FEA" w14:textId="782B4DF3" w:rsidR="00EA68B7" w:rsidRDefault="00665701" w:rsidP="006E17A9">
      <w:pPr>
        <w:rPr>
          <w:i/>
          <w:lang w:eastAsia="vi-VN"/>
        </w:rPr>
      </w:pPr>
      <w:r>
        <w:rPr>
          <w:i/>
          <w:lang w:eastAsia="vi-VN"/>
        </w:rPr>
        <w:t xml:space="preserve"> </w:t>
      </w:r>
      <w:r w:rsidRPr="00665701">
        <w:rPr>
          <w:i/>
          <w:lang w:eastAsia="vi-VN"/>
        </w:rPr>
        <w:t>[Case-by-case survey of components follow the form in chapter 2]</w:t>
      </w:r>
    </w:p>
    <w:p w14:paraId="3D92D590" w14:textId="77777777" w:rsidR="00EA68B7" w:rsidRDefault="00EA68B7">
      <w:pPr>
        <w:spacing w:line="240" w:lineRule="auto"/>
        <w:jc w:val="left"/>
        <w:rPr>
          <w:i/>
          <w:lang w:eastAsia="vi-VN"/>
        </w:rPr>
      </w:pPr>
      <w:r>
        <w:rPr>
          <w:i/>
          <w:lang w:eastAsia="vi-VN"/>
        </w:rPr>
        <w:br w:type="page"/>
      </w:r>
    </w:p>
    <w:p w14:paraId="14D770FE" w14:textId="4C3EB498" w:rsidR="00EA68B7" w:rsidRDefault="002D12D2" w:rsidP="002D12D2">
      <w:pPr>
        <w:pStyle w:val="Heading1"/>
        <w:rPr>
          <w:i/>
        </w:rPr>
      </w:pPr>
      <w:bookmarkStart w:id="27" w:name="_Toc509271768"/>
      <w:r w:rsidRPr="002D12D2">
        <w:rPr>
          <w:i/>
        </w:rPr>
        <w:lastRenderedPageBreak/>
        <w:t>Design - system specification</w:t>
      </w:r>
      <w:bookmarkEnd w:id="27"/>
      <w:r>
        <w:rPr>
          <w:i/>
          <w:lang w:val="en-US"/>
        </w:rPr>
        <w:t xml:space="preserve"> </w:t>
      </w:r>
    </w:p>
    <w:p w14:paraId="2F88984D" w14:textId="77777777" w:rsidR="002D12D2" w:rsidRDefault="002D12D2" w:rsidP="002D12D2">
      <w:pPr>
        <w:pStyle w:val="Heading2"/>
        <w:rPr>
          <w:i/>
        </w:rPr>
      </w:pPr>
      <w:bookmarkStart w:id="28" w:name="_Toc509271769"/>
      <w:r w:rsidRPr="002D12D2">
        <w:rPr>
          <w:i/>
        </w:rPr>
        <w:t>Design of processing components</w:t>
      </w:r>
      <w:bookmarkEnd w:id="28"/>
    </w:p>
    <w:p w14:paraId="4423F5E8" w14:textId="77777777" w:rsidR="002D12D2" w:rsidRPr="002D12D2" w:rsidRDefault="002D12D2" w:rsidP="002D12D2">
      <w:pPr>
        <w:pStyle w:val="Heading2"/>
      </w:pPr>
      <w:bookmarkStart w:id="29" w:name="_Toc509271770"/>
      <w:r w:rsidRPr="002D12D2">
        <w:rPr>
          <w:i/>
        </w:rPr>
        <w:t>Design of data components</w:t>
      </w:r>
      <w:bookmarkEnd w:id="29"/>
    </w:p>
    <w:p w14:paraId="1C7DDA2D" w14:textId="074D8CDD" w:rsidR="00EA68B7" w:rsidRDefault="002D12D2" w:rsidP="002D12D2">
      <w:pPr>
        <w:pStyle w:val="Heading2"/>
      </w:pPr>
      <w:bookmarkStart w:id="30" w:name="_Toc509271771"/>
      <w:r w:rsidRPr="002D12D2">
        <w:rPr>
          <w:lang w:val="en-US"/>
        </w:rPr>
        <w:t>Design interface components</w:t>
      </w:r>
      <w:bookmarkEnd w:id="30"/>
      <w:r>
        <w:rPr>
          <w:lang w:val="en-US"/>
        </w:rPr>
        <w:t xml:space="preserve"> </w:t>
      </w:r>
    </w:p>
    <w:p w14:paraId="75C909CB" w14:textId="77777777" w:rsidR="00F2735B" w:rsidRDefault="00F2735B">
      <w:pPr>
        <w:spacing w:line="240" w:lineRule="auto"/>
        <w:jc w:val="left"/>
        <w:rPr>
          <w:b/>
          <w:bCs/>
          <w:sz w:val="32"/>
          <w:szCs w:val="28"/>
          <w:lang w:val="vi-VN" w:eastAsia="vi-VN"/>
        </w:rPr>
      </w:pPr>
      <w:r>
        <w:br w:type="page"/>
      </w:r>
    </w:p>
    <w:p w14:paraId="59CD3629" w14:textId="40955693" w:rsidR="00395B3F" w:rsidRPr="00F2735B" w:rsidRDefault="00F523A4" w:rsidP="00F523A4">
      <w:pPr>
        <w:pStyle w:val="Heading1"/>
        <w:rPr>
          <w:lang w:val="en-US"/>
        </w:rPr>
      </w:pPr>
      <w:bookmarkStart w:id="31" w:name="_Toc509271772"/>
      <w:r w:rsidRPr="00F523A4">
        <w:rPr>
          <w:lang w:val="en-US"/>
        </w:rPr>
        <w:lastRenderedPageBreak/>
        <w:t>Summary - evaluation</w:t>
      </w:r>
      <w:bookmarkEnd w:id="31"/>
    </w:p>
    <w:p w14:paraId="265083EC" w14:textId="77777777" w:rsidR="006E17A9" w:rsidRDefault="006E17A9">
      <w:pPr>
        <w:spacing w:line="240" w:lineRule="auto"/>
        <w:jc w:val="left"/>
        <w:rPr>
          <w:i/>
          <w:lang w:eastAsia="vi-VN"/>
        </w:rPr>
      </w:pPr>
      <w:r>
        <w:rPr>
          <w:i/>
          <w:lang w:eastAsia="vi-VN"/>
        </w:rPr>
        <w:br w:type="page"/>
      </w:r>
    </w:p>
    <w:p w14:paraId="3B8F9448" w14:textId="7696411C" w:rsidR="006E17A9" w:rsidRDefault="00D86BCA" w:rsidP="00D86BCA">
      <w:pPr>
        <w:pStyle w:val="Heading1"/>
        <w:rPr>
          <w:i/>
        </w:rPr>
      </w:pPr>
      <w:bookmarkStart w:id="32" w:name="_Toc509271773"/>
      <w:r w:rsidRPr="00D86BCA">
        <w:rPr>
          <w:i/>
          <w:lang w:val="en-US"/>
        </w:rPr>
        <w:lastRenderedPageBreak/>
        <w:t>Appendix</w:t>
      </w:r>
      <w:bookmarkEnd w:id="32"/>
      <w:r>
        <w:rPr>
          <w:i/>
          <w:lang w:val="en-US"/>
        </w:rPr>
        <w:t xml:space="preserve"> </w:t>
      </w:r>
    </w:p>
    <w:p w14:paraId="27BE7CBE" w14:textId="77777777" w:rsidR="006E17A9" w:rsidRPr="006E17A9" w:rsidRDefault="006E17A9" w:rsidP="006E17A9">
      <w:pPr>
        <w:rPr>
          <w:lang w:val="vi-VN" w:eastAsia="vi-VN"/>
        </w:rPr>
      </w:pPr>
    </w:p>
    <w:p w14:paraId="58729A2D" w14:textId="0596F3F4" w:rsidR="00E838E1" w:rsidRPr="00E838E1" w:rsidRDefault="00E838E1" w:rsidP="00E838E1">
      <w:pPr>
        <w:pStyle w:val="Heading2"/>
      </w:pPr>
      <w:bookmarkStart w:id="33" w:name="_Toc509271774"/>
      <w:bookmarkStart w:id="34" w:name="_Ref508891824"/>
      <w:r w:rsidRPr="00E838E1">
        <w:rPr>
          <w:i/>
        </w:rPr>
        <w:t xml:space="preserve">Sample Interview Plan </w:t>
      </w:r>
      <w:r w:rsidRPr="00E838E1">
        <w:t>in the slide of chapter 2</w:t>
      </w:r>
      <w:bookmarkEnd w:id="33"/>
    </w:p>
    <w:p w14:paraId="63EA8E2A" w14:textId="284E882B" w:rsidR="00E838E1" w:rsidRDefault="00E838E1" w:rsidP="00E838E1">
      <w:pPr>
        <w:pStyle w:val="Heading2"/>
      </w:pPr>
      <w:bookmarkStart w:id="35" w:name="_Toc509271775"/>
      <w:bookmarkStart w:id="36" w:name="_Ref508891844"/>
      <w:bookmarkEnd w:id="34"/>
      <w:r w:rsidRPr="00E838E1">
        <w:t>Sample Results to answer the questions</w:t>
      </w:r>
      <w:r>
        <w:rPr>
          <w:lang w:val="en-US"/>
        </w:rPr>
        <w:t xml:space="preserve"> </w:t>
      </w:r>
      <w:r w:rsidRPr="00E838E1">
        <w:t>in the slide of chapter 2.</w:t>
      </w:r>
      <w:bookmarkEnd w:id="35"/>
    </w:p>
    <w:bookmarkEnd w:id="36"/>
    <w:p w14:paraId="39CE899F" w14:textId="175326DF" w:rsidR="006E17A9" w:rsidRPr="006E17A9" w:rsidRDefault="00E838E1" w:rsidP="00E838E1">
      <w:pPr>
        <w:pStyle w:val="Heading2"/>
      </w:pPr>
      <w:r>
        <w:rPr>
          <w:lang w:val="en-US"/>
        </w:rPr>
        <w:t xml:space="preserve"> </w:t>
      </w:r>
      <w:bookmarkStart w:id="37" w:name="_Toc509271776"/>
      <w:r w:rsidRPr="00E838E1">
        <w:rPr>
          <w:lang w:val="en-US"/>
        </w:rPr>
        <w:t>Documents related to the operations of the above objects: (process, form, form, report, ...)</w:t>
      </w:r>
      <w:bookmarkEnd w:id="37"/>
    </w:p>
    <w:p w14:paraId="4191C87C" w14:textId="77777777" w:rsidR="00912069" w:rsidRPr="00912069" w:rsidRDefault="00912069" w:rsidP="00912069">
      <w:pPr>
        <w:rPr>
          <w:lang w:eastAsia="vi-VN"/>
        </w:rPr>
      </w:pPr>
    </w:p>
    <w:sectPr w:rsidR="00912069" w:rsidRPr="00912069" w:rsidSect="00540775">
      <w:footerReference w:type="default" r:id="rId9"/>
      <w:pgSz w:w="11907" w:h="16840" w:code="9"/>
      <w:pgMar w:top="1440" w:right="1080" w:bottom="1440" w:left="1080" w:header="706" w:footer="70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83CEB7" w14:textId="77777777" w:rsidR="00606CCA" w:rsidRDefault="00606CCA" w:rsidP="00D73B8F">
      <w:pPr>
        <w:spacing w:line="240" w:lineRule="auto"/>
      </w:pPr>
      <w:r>
        <w:separator/>
      </w:r>
    </w:p>
  </w:endnote>
  <w:endnote w:type="continuationSeparator" w:id="0">
    <w:p w14:paraId="17D32EE0" w14:textId="77777777" w:rsidR="00606CCA" w:rsidRDefault="00606CCA" w:rsidP="00D73B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 Helvetica Conden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C347A" w14:textId="2EFD3829" w:rsidR="005F5CEF" w:rsidRPr="005D63BA" w:rsidRDefault="005F5CEF" w:rsidP="00003CD3">
    <w:pPr>
      <w:pStyle w:val="FooterOdd"/>
      <w:tabs>
        <w:tab w:val="right" w:pos="9720"/>
      </w:tabs>
      <w:jc w:val="left"/>
      <w:rPr>
        <w:rFonts w:ascii="Tahoma" w:hAnsi="Tahoma"/>
      </w:rPr>
    </w:pPr>
    <w:r>
      <w:rPr>
        <w:rFonts w:ascii="Tahoma" w:hAnsi="Tahoma"/>
      </w:rPr>
      <w:t>Kế hoạch dự án</w:t>
    </w:r>
    <w:r w:rsidRPr="007B22AE">
      <w:rPr>
        <w:rFonts w:ascii="Tahoma" w:hAnsi="Tahoma"/>
      </w:rPr>
      <w:tab/>
      <w:t xml:space="preserve">Trang </w:t>
    </w:r>
    <w:r w:rsidRPr="007B22AE">
      <w:rPr>
        <w:rStyle w:val="PageNumber"/>
        <w:rFonts w:ascii="Tahoma" w:eastAsia="Times New Roman" w:hAnsi="Tahoma"/>
        <w:lang w:eastAsia="en-US"/>
      </w:rPr>
      <w:fldChar w:fldCharType="begin"/>
    </w:r>
    <w:r w:rsidRPr="007B22AE">
      <w:rPr>
        <w:rStyle w:val="PageNumber"/>
        <w:rFonts w:ascii="Tahoma" w:eastAsia="Times New Roman" w:hAnsi="Tahoma"/>
        <w:lang w:eastAsia="en-US"/>
      </w:rPr>
      <w:instrText xml:space="preserve"> PAGE </w:instrText>
    </w:r>
    <w:r w:rsidRPr="007B22AE">
      <w:rPr>
        <w:rStyle w:val="PageNumber"/>
        <w:rFonts w:ascii="Tahoma" w:eastAsia="Times New Roman" w:hAnsi="Tahoma"/>
        <w:lang w:eastAsia="en-US"/>
      </w:rPr>
      <w:fldChar w:fldCharType="separate"/>
    </w:r>
    <w:r w:rsidR="00D5490A">
      <w:rPr>
        <w:rStyle w:val="PageNumber"/>
        <w:rFonts w:ascii="Tahoma" w:eastAsia="Times New Roman" w:hAnsi="Tahoma"/>
        <w:noProof/>
        <w:lang w:eastAsia="en-US"/>
      </w:rPr>
      <w:t>3</w:t>
    </w:r>
    <w:r w:rsidRPr="007B22AE">
      <w:rPr>
        <w:rStyle w:val="PageNumber"/>
        <w:rFonts w:ascii="Tahoma" w:eastAsia="Times New Roman" w:hAnsi="Tahoma"/>
        <w:lang w:eastAsia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3CD9F5" w14:textId="77777777" w:rsidR="00606CCA" w:rsidRDefault="00606CCA" w:rsidP="00D73B8F">
      <w:pPr>
        <w:spacing w:line="240" w:lineRule="auto"/>
      </w:pPr>
      <w:r>
        <w:separator/>
      </w:r>
    </w:p>
  </w:footnote>
  <w:footnote w:type="continuationSeparator" w:id="0">
    <w:p w14:paraId="19C0532D" w14:textId="77777777" w:rsidR="00606CCA" w:rsidRDefault="00606CCA" w:rsidP="00D73B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D5C7D"/>
    <w:multiLevelType w:val="hybridMultilevel"/>
    <w:tmpl w:val="01323F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969CA"/>
    <w:multiLevelType w:val="singleLevel"/>
    <w:tmpl w:val="B85AEC68"/>
    <w:lvl w:ilvl="0">
      <w:start w:val="1"/>
      <w:numFmt w:val="bullet"/>
      <w:pStyle w:val="Bullet2"/>
      <w:lvlText w:val="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sz w:val="24"/>
      </w:rPr>
    </w:lvl>
  </w:abstractNum>
  <w:abstractNum w:abstractNumId="2" w15:restartNumberingAfterBreak="0">
    <w:nsid w:val="0BAF62BB"/>
    <w:multiLevelType w:val="hybridMultilevel"/>
    <w:tmpl w:val="C89A61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5789D"/>
    <w:multiLevelType w:val="hybridMultilevel"/>
    <w:tmpl w:val="ECFACA4C"/>
    <w:lvl w:ilvl="0" w:tplc="CCEE86B4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27123"/>
    <w:multiLevelType w:val="hybridMultilevel"/>
    <w:tmpl w:val="4970B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CB6E41"/>
    <w:multiLevelType w:val="hybridMultilevel"/>
    <w:tmpl w:val="10A605CC"/>
    <w:lvl w:ilvl="0" w:tplc="1EBA1D0C">
      <w:start w:val="1"/>
      <w:numFmt w:val="bullet"/>
      <w:lvlText w:val="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6" w15:restartNumberingAfterBreak="0">
    <w:nsid w:val="1B426186"/>
    <w:multiLevelType w:val="hybridMultilevel"/>
    <w:tmpl w:val="3DD226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EA198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35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3052C80"/>
    <w:multiLevelType w:val="singleLevel"/>
    <w:tmpl w:val="AD0EA2D2"/>
    <w:lvl w:ilvl="0">
      <w:start w:val="1"/>
      <w:numFmt w:val="bullet"/>
      <w:pStyle w:val="Bullet4"/>
      <w:lvlText w:val=""/>
      <w:lvlJc w:val="left"/>
      <w:pPr>
        <w:tabs>
          <w:tab w:val="num" w:pos="2016"/>
        </w:tabs>
        <w:ind w:left="2016" w:hanging="432"/>
      </w:pPr>
      <w:rPr>
        <w:rFonts w:ascii="Symbol" w:hAnsi="Symbol" w:hint="default"/>
        <w:sz w:val="24"/>
      </w:rPr>
    </w:lvl>
  </w:abstractNum>
  <w:abstractNum w:abstractNumId="9" w15:restartNumberingAfterBreak="0">
    <w:nsid w:val="26555372"/>
    <w:multiLevelType w:val="singleLevel"/>
    <w:tmpl w:val="6584DAB8"/>
    <w:lvl w:ilvl="0">
      <w:start w:val="1"/>
      <w:numFmt w:val="bullet"/>
      <w:pStyle w:val="Bullet5"/>
      <w:lvlText w:val="−"/>
      <w:lvlJc w:val="left"/>
      <w:pPr>
        <w:tabs>
          <w:tab w:val="num" w:pos="2448"/>
        </w:tabs>
        <w:ind w:left="2448" w:hanging="432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C8B17E5"/>
    <w:multiLevelType w:val="hybridMultilevel"/>
    <w:tmpl w:val="D6E6B9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3A3B2D"/>
    <w:multiLevelType w:val="hybridMultilevel"/>
    <w:tmpl w:val="E60884FE"/>
    <w:lvl w:ilvl="0" w:tplc="CCEE86B4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394688"/>
    <w:multiLevelType w:val="hybridMultilevel"/>
    <w:tmpl w:val="3BB61CEA"/>
    <w:lvl w:ilvl="0" w:tplc="1EBA1D0C">
      <w:start w:val="1"/>
      <w:numFmt w:val="bullet"/>
      <w:lvlText w:val="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3" w15:restartNumberingAfterBreak="0">
    <w:nsid w:val="30D63CAC"/>
    <w:multiLevelType w:val="hybridMultilevel"/>
    <w:tmpl w:val="9AAAFEA2"/>
    <w:lvl w:ilvl="0" w:tplc="CCEE86B4">
      <w:start w:val="1"/>
      <w:numFmt w:val="bullet"/>
      <w:lvlText w:val="-"/>
      <w:lvlJc w:val="left"/>
      <w:pPr>
        <w:ind w:left="1458" w:hanging="360"/>
      </w:pPr>
      <w:rPr>
        <w:rFonts w:ascii="Vrinda" w:hAnsi="Vrinda" w:hint="default"/>
      </w:rPr>
    </w:lvl>
    <w:lvl w:ilvl="1" w:tplc="04090003" w:tentative="1">
      <w:start w:val="1"/>
      <w:numFmt w:val="bullet"/>
      <w:lvlText w:val="o"/>
      <w:lvlJc w:val="left"/>
      <w:pPr>
        <w:ind w:left="21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8" w:hanging="360"/>
      </w:pPr>
      <w:rPr>
        <w:rFonts w:ascii="Wingdings" w:hAnsi="Wingdings" w:hint="default"/>
      </w:rPr>
    </w:lvl>
  </w:abstractNum>
  <w:abstractNum w:abstractNumId="14" w15:restartNumberingAfterBreak="0">
    <w:nsid w:val="3183187B"/>
    <w:multiLevelType w:val="hybridMultilevel"/>
    <w:tmpl w:val="B2923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6448FE"/>
    <w:multiLevelType w:val="hybridMultilevel"/>
    <w:tmpl w:val="0D1A11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9D4454"/>
    <w:multiLevelType w:val="hybridMultilevel"/>
    <w:tmpl w:val="3528CC3A"/>
    <w:lvl w:ilvl="0" w:tplc="1EBA1D0C">
      <w:start w:val="1"/>
      <w:numFmt w:val="bullet"/>
      <w:lvlText w:val="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7" w15:restartNumberingAfterBreak="0">
    <w:nsid w:val="3A2A1F18"/>
    <w:multiLevelType w:val="hybridMultilevel"/>
    <w:tmpl w:val="9A368744"/>
    <w:lvl w:ilvl="0" w:tplc="CA2A5282">
      <w:start w:val="1"/>
      <w:numFmt w:val="bullet"/>
      <w:pStyle w:val="Role"/>
      <w:lvlText w:val="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F240019"/>
    <w:multiLevelType w:val="hybridMultilevel"/>
    <w:tmpl w:val="F316207A"/>
    <w:lvl w:ilvl="0" w:tplc="1630A73A">
      <w:start w:val="1"/>
      <w:numFmt w:val="bullet"/>
      <w:lvlText w:val="-"/>
      <w:lvlJc w:val="left"/>
      <w:pPr>
        <w:ind w:left="936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9" w15:restartNumberingAfterBreak="0">
    <w:nsid w:val="3FEB56D8"/>
    <w:multiLevelType w:val="hybridMultilevel"/>
    <w:tmpl w:val="60E0FB52"/>
    <w:lvl w:ilvl="0" w:tplc="2C5E649E">
      <w:start w:val="1"/>
      <w:numFmt w:val="decimal"/>
      <w:suff w:val="nothing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791761"/>
    <w:multiLevelType w:val="hybridMultilevel"/>
    <w:tmpl w:val="4948B4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A04C21"/>
    <w:multiLevelType w:val="hybridMultilevel"/>
    <w:tmpl w:val="9970E016"/>
    <w:lvl w:ilvl="0" w:tplc="CCEE86B4">
      <w:start w:val="1"/>
      <w:numFmt w:val="bullet"/>
      <w:lvlText w:val="-"/>
      <w:lvlJc w:val="left"/>
      <w:pPr>
        <w:ind w:left="378" w:hanging="360"/>
      </w:pPr>
      <w:rPr>
        <w:rFonts w:ascii="Vrinda" w:hAnsi="Vrinda" w:hint="default"/>
      </w:rPr>
    </w:lvl>
    <w:lvl w:ilvl="1" w:tplc="04090003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22" w15:restartNumberingAfterBreak="0">
    <w:nsid w:val="44D72135"/>
    <w:multiLevelType w:val="singleLevel"/>
    <w:tmpl w:val="59BA866E"/>
    <w:lvl w:ilvl="0">
      <w:start w:val="1"/>
      <w:numFmt w:val="bullet"/>
      <w:pStyle w:val="Bullet3"/>
      <w:lvlText w:val="−"/>
      <w:lvlJc w:val="left"/>
      <w:pPr>
        <w:tabs>
          <w:tab w:val="num" w:pos="1728"/>
        </w:tabs>
        <w:ind w:left="1728" w:hanging="432"/>
      </w:pPr>
      <w:rPr>
        <w:rFonts w:ascii="Times New Roman" w:hAnsi="Times New Roman" w:cs="Times New Roman" w:hint="default"/>
        <w:sz w:val="24"/>
      </w:rPr>
    </w:lvl>
  </w:abstractNum>
  <w:abstractNum w:abstractNumId="23" w15:restartNumberingAfterBreak="0">
    <w:nsid w:val="461D0230"/>
    <w:multiLevelType w:val="hybridMultilevel"/>
    <w:tmpl w:val="3D3C9612"/>
    <w:lvl w:ilvl="0" w:tplc="1EBA1D0C">
      <w:start w:val="1"/>
      <w:numFmt w:val="bullet"/>
      <w:lvlText w:val="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4" w15:restartNumberingAfterBreak="0">
    <w:nsid w:val="4D3813EC"/>
    <w:multiLevelType w:val="hybridMultilevel"/>
    <w:tmpl w:val="EF926C18"/>
    <w:lvl w:ilvl="0" w:tplc="CCEE86B4">
      <w:start w:val="1"/>
      <w:numFmt w:val="bullet"/>
      <w:lvlText w:val="-"/>
      <w:lvlJc w:val="left"/>
      <w:pPr>
        <w:ind w:left="1080" w:hanging="360"/>
      </w:pPr>
      <w:rPr>
        <w:rFonts w:ascii="Vrinda" w:hAnsi="Vrind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FF70CCF"/>
    <w:multiLevelType w:val="hybridMultilevel"/>
    <w:tmpl w:val="43906726"/>
    <w:lvl w:ilvl="0" w:tplc="CCEE86B4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3B30D2"/>
    <w:multiLevelType w:val="hybridMultilevel"/>
    <w:tmpl w:val="8BACDC60"/>
    <w:lvl w:ilvl="0" w:tplc="C86E9C60">
      <w:start w:val="1"/>
      <w:numFmt w:val="bullet"/>
      <w:pStyle w:val="StyleList0After12pt"/>
      <w:lvlText w:val="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5874B5"/>
    <w:multiLevelType w:val="hybridMultilevel"/>
    <w:tmpl w:val="5E66D0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1C2A3A"/>
    <w:multiLevelType w:val="hybridMultilevel"/>
    <w:tmpl w:val="D6DC2CAC"/>
    <w:lvl w:ilvl="0" w:tplc="04090019">
      <w:start w:val="1"/>
      <w:numFmt w:val="lowerLetter"/>
      <w:lvlText w:val="%1."/>
      <w:lvlJc w:val="left"/>
      <w:pPr>
        <w:ind w:left="1015" w:hanging="360"/>
      </w:pPr>
    </w:lvl>
    <w:lvl w:ilvl="1" w:tplc="12DA9464">
      <w:numFmt w:val="bullet"/>
      <w:lvlText w:val="•"/>
      <w:lvlJc w:val="left"/>
      <w:pPr>
        <w:ind w:left="1735" w:hanging="360"/>
      </w:pPr>
      <w:rPr>
        <w:rFonts w:ascii="Verdana" w:eastAsia="Times New Roman" w:hAnsi="Verdana" w:cs="Tahoma" w:hint="default"/>
      </w:rPr>
    </w:lvl>
    <w:lvl w:ilvl="2" w:tplc="0409001B" w:tentative="1">
      <w:start w:val="1"/>
      <w:numFmt w:val="lowerRoman"/>
      <w:lvlText w:val="%3."/>
      <w:lvlJc w:val="right"/>
      <w:pPr>
        <w:ind w:left="2455" w:hanging="180"/>
      </w:pPr>
    </w:lvl>
    <w:lvl w:ilvl="3" w:tplc="0409000F" w:tentative="1">
      <w:start w:val="1"/>
      <w:numFmt w:val="decimal"/>
      <w:lvlText w:val="%4."/>
      <w:lvlJc w:val="left"/>
      <w:pPr>
        <w:ind w:left="3175" w:hanging="360"/>
      </w:pPr>
    </w:lvl>
    <w:lvl w:ilvl="4" w:tplc="04090019" w:tentative="1">
      <w:start w:val="1"/>
      <w:numFmt w:val="lowerLetter"/>
      <w:lvlText w:val="%5."/>
      <w:lvlJc w:val="left"/>
      <w:pPr>
        <w:ind w:left="3895" w:hanging="360"/>
      </w:pPr>
    </w:lvl>
    <w:lvl w:ilvl="5" w:tplc="0409001B" w:tentative="1">
      <w:start w:val="1"/>
      <w:numFmt w:val="lowerRoman"/>
      <w:lvlText w:val="%6."/>
      <w:lvlJc w:val="right"/>
      <w:pPr>
        <w:ind w:left="4615" w:hanging="180"/>
      </w:pPr>
    </w:lvl>
    <w:lvl w:ilvl="6" w:tplc="0409000F" w:tentative="1">
      <w:start w:val="1"/>
      <w:numFmt w:val="decimal"/>
      <w:lvlText w:val="%7."/>
      <w:lvlJc w:val="left"/>
      <w:pPr>
        <w:ind w:left="5335" w:hanging="360"/>
      </w:pPr>
    </w:lvl>
    <w:lvl w:ilvl="7" w:tplc="04090019" w:tentative="1">
      <w:start w:val="1"/>
      <w:numFmt w:val="lowerLetter"/>
      <w:lvlText w:val="%8."/>
      <w:lvlJc w:val="left"/>
      <w:pPr>
        <w:ind w:left="6055" w:hanging="360"/>
      </w:pPr>
    </w:lvl>
    <w:lvl w:ilvl="8" w:tplc="0409001B" w:tentative="1">
      <w:start w:val="1"/>
      <w:numFmt w:val="lowerRoman"/>
      <w:lvlText w:val="%9."/>
      <w:lvlJc w:val="right"/>
      <w:pPr>
        <w:ind w:left="6775" w:hanging="180"/>
      </w:pPr>
    </w:lvl>
  </w:abstractNum>
  <w:abstractNum w:abstractNumId="29" w15:restartNumberingAfterBreak="0">
    <w:nsid w:val="538A29A4"/>
    <w:multiLevelType w:val="hybridMultilevel"/>
    <w:tmpl w:val="70C22BEC"/>
    <w:lvl w:ilvl="0" w:tplc="04090003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30" w15:restartNumberingAfterBreak="0">
    <w:nsid w:val="567F0E5E"/>
    <w:multiLevelType w:val="hybridMultilevel"/>
    <w:tmpl w:val="C2608C50"/>
    <w:lvl w:ilvl="0" w:tplc="CCEE86B4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AA090E"/>
    <w:multiLevelType w:val="hybridMultilevel"/>
    <w:tmpl w:val="F80C9420"/>
    <w:lvl w:ilvl="0" w:tplc="CCEE86B4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CCEE86B4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5761C7"/>
    <w:multiLevelType w:val="hybridMultilevel"/>
    <w:tmpl w:val="9080E092"/>
    <w:lvl w:ilvl="0" w:tplc="CCEE86B4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7615E29"/>
    <w:multiLevelType w:val="hybridMultilevel"/>
    <w:tmpl w:val="3E3260A8"/>
    <w:lvl w:ilvl="0" w:tplc="CCEE86B4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A04BF8"/>
    <w:multiLevelType w:val="hybridMultilevel"/>
    <w:tmpl w:val="5B16B7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5D1960"/>
    <w:multiLevelType w:val="hybridMultilevel"/>
    <w:tmpl w:val="79FA0FF6"/>
    <w:lvl w:ilvl="0" w:tplc="CCEE86B4">
      <w:start w:val="1"/>
      <w:numFmt w:val="bullet"/>
      <w:lvlText w:val="-"/>
      <w:lvlJc w:val="left"/>
      <w:pPr>
        <w:ind w:left="1458" w:hanging="360"/>
      </w:pPr>
      <w:rPr>
        <w:rFonts w:ascii="Vrinda" w:hAnsi="Vrinda" w:hint="default"/>
      </w:rPr>
    </w:lvl>
    <w:lvl w:ilvl="1" w:tplc="04090003">
      <w:start w:val="1"/>
      <w:numFmt w:val="bullet"/>
      <w:lvlText w:val="o"/>
      <w:lvlJc w:val="left"/>
      <w:pPr>
        <w:ind w:left="21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8" w:hanging="360"/>
      </w:pPr>
      <w:rPr>
        <w:rFonts w:ascii="Wingdings" w:hAnsi="Wingdings" w:hint="default"/>
      </w:rPr>
    </w:lvl>
  </w:abstractNum>
  <w:abstractNum w:abstractNumId="36" w15:restartNumberingAfterBreak="0">
    <w:nsid w:val="607A795B"/>
    <w:multiLevelType w:val="hybridMultilevel"/>
    <w:tmpl w:val="C9CE6610"/>
    <w:lvl w:ilvl="0" w:tplc="CCEE86B4">
      <w:start w:val="1"/>
      <w:numFmt w:val="bullet"/>
      <w:lvlText w:val="-"/>
      <w:lvlJc w:val="left"/>
      <w:pPr>
        <w:ind w:left="378" w:hanging="360"/>
      </w:pPr>
      <w:rPr>
        <w:rFonts w:ascii="Vrinda" w:hAnsi="Vrinda" w:hint="default"/>
      </w:rPr>
    </w:lvl>
    <w:lvl w:ilvl="1" w:tplc="CCEE86B4">
      <w:start w:val="1"/>
      <w:numFmt w:val="bullet"/>
      <w:lvlText w:val="-"/>
      <w:lvlJc w:val="left"/>
      <w:pPr>
        <w:ind w:left="1098" w:hanging="360"/>
      </w:pPr>
      <w:rPr>
        <w:rFonts w:ascii="Vrinda" w:hAnsi="Vrinda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37" w15:restartNumberingAfterBreak="0">
    <w:nsid w:val="6132115B"/>
    <w:multiLevelType w:val="hybridMultilevel"/>
    <w:tmpl w:val="0876ECB0"/>
    <w:lvl w:ilvl="0" w:tplc="1EBA1D0C">
      <w:start w:val="1"/>
      <w:numFmt w:val="bullet"/>
      <w:lvlText w:val=""/>
      <w:lvlJc w:val="left"/>
      <w:pPr>
        <w:ind w:left="122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38" w15:restartNumberingAfterBreak="0">
    <w:nsid w:val="62BD4295"/>
    <w:multiLevelType w:val="hybridMultilevel"/>
    <w:tmpl w:val="06A2C4C4"/>
    <w:lvl w:ilvl="0" w:tplc="CCEE86B4">
      <w:start w:val="1"/>
      <w:numFmt w:val="bullet"/>
      <w:lvlText w:val="-"/>
      <w:lvlJc w:val="left"/>
      <w:pPr>
        <w:ind w:left="1735" w:hanging="360"/>
      </w:pPr>
      <w:rPr>
        <w:rFonts w:ascii="Vrinda" w:hAnsi="Vrinda" w:hint="default"/>
      </w:rPr>
    </w:lvl>
    <w:lvl w:ilvl="1" w:tplc="04090003">
      <w:start w:val="1"/>
      <w:numFmt w:val="bullet"/>
      <w:lvlText w:val="o"/>
      <w:lvlJc w:val="left"/>
      <w:pPr>
        <w:ind w:left="2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5" w:hanging="360"/>
      </w:pPr>
      <w:rPr>
        <w:rFonts w:ascii="Wingdings" w:hAnsi="Wingdings" w:hint="default"/>
      </w:rPr>
    </w:lvl>
  </w:abstractNum>
  <w:abstractNum w:abstractNumId="39" w15:restartNumberingAfterBreak="0">
    <w:nsid w:val="66354F0E"/>
    <w:multiLevelType w:val="hybridMultilevel"/>
    <w:tmpl w:val="28E64790"/>
    <w:lvl w:ilvl="0" w:tplc="CCEE86B4">
      <w:start w:val="1"/>
      <w:numFmt w:val="bullet"/>
      <w:lvlText w:val="-"/>
      <w:lvlJc w:val="left"/>
      <w:pPr>
        <w:ind w:left="378" w:hanging="360"/>
      </w:pPr>
      <w:rPr>
        <w:rFonts w:ascii="Vrinda" w:hAnsi="Vrinda" w:hint="default"/>
      </w:rPr>
    </w:lvl>
    <w:lvl w:ilvl="1" w:tplc="CCEE86B4">
      <w:start w:val="1"/>
      <w:numFmt w:val="bullet"/>
      <w:lvlText w:val="-"/>
      <w:lvlJc w:val="left"/>
      <w:pPr>
        <w:ind w:left="1098" w:hanging="360"/>
      </w:pPr>
      <w:rPr>
        <w:rFonts w:ascii="Vrinda" w:hAnsi="Vrinda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40" w15:restartNumberingAfterBreak="0">
    <w:nsid w:val="69274B8B"/>
    <w:multiLevelType w:val="hybridMultilevel"/>
    <w:tmpl w:val="D2823E00"/>
    <w:lvl w:ilvl="0" w:tplc="1EBA1D0C">
      <w:start w:val="1"/>
      <w:numFmt w:val="bullet"/>
      <w:lvlText w:val="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41" w15:restartNumberingAfterBreak="0">
    <w:nsid w:val="6BCC38F9"/>
    <w:multiLevelType w:val="hybridMultilevel"/>
    <w:tmpl w:val="C658C2EA"/>
    <w:lvl w:ilvl="0" w:tplc="1EBA1D0C">
      <w:start w:val="1"/>
      <w:numFmt w:val="bullet"/>
      <w:lvlText w:val=""/>
      <w:lvlJc w:val="left"/>
      <w:pPr>
        <w:ind w:left="122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42" w15:restartNumberingAfterBreak="0">
    <w:nsid w:val="6BE44679"/>
    <w:multiLevelType w:val="hybridMultilevel"/>
    <w:tmpl w:val="CA8C13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095013"/>
    <w:multiLevelType w:val="hybridMultilevel"/>
    <w:tmpl w:val="7DA0EA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044A00"/>
    <w:multiLevelType w:val="hybridMultilevel"/>
    <w:tmpl w:val="2A602A50"/>
    <w:lvl w:ilvl="0" w:tplc="CCEE86B4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2B6834"/>
    <w:multiLevelType w:val="hybridMultilevel"/>
    <w:tmpl w:val="ADB6A3B0"/>
    <w:lvl w:ilvl="0" w:tplc="CCEE86B4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0335EA"/>
    <w:multiLevelType w:val="hybridMultilevel"/>
    <w:tmpl w:val="403CC73C"/>
    <w:lvl w:ilvl="0" w:tplc="1EBA1D0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7" w15:restartNumberingAfterBreak="0">
    <w:nsid w:val="76D81925"/>
    <w:multiLevelType w:val="hybridMultilevel"/>
    <w:tmpl w:val="C3B0A9B8"/>
    <w:lvl w:ilvl="0" w:tplc="04090001">
      <w:start w:val="1"/>
      <w:numFmt w:val="bullet"/>
      <w:lvlText w:val=""/>
      <w:lvlJc w:val="left"/>
      <w:pPr>
        <w:ind w:left="738" w:hanging="360"/>
      </w:pPr>
      <w:rPr>
        <w:rFonts w:ascii="Symbol" w:hAnsi="Symbol" w:hint="default"/>
      </w:rPr>
    </w:lvl>
    <w:lvl w:ilvl="1" w:tplc="CCEE86B4">
      <w:start w:val="1"/>
      <w:numFmt w:val="bullet"/>
      <w:lvlText w:val="-"/>
      <w:lvlJc w:val="left"/>
      <w:pPr>
        <w:ind w:left="1458" w:hanging="360"/>
      </w:pPr>
      <w:rPr>
        <w:rFonts w:ascii="Vrinda" w:hAnsi="Vrinda" w:hint="default"/>
      </w:rPr>
    </w:lvl>
    <w:lvl w:ilvl="2" w:tplc="04090005" w:tentative="1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48" w15:restartNumberingAfterBreak="0">
    <w:nsid w:val="771C4EDA"/>
    <w:multiLevelType w:val="hybridMultilevel"/>
    <w:tmpl w:val="6C603C8A"/>
    <w:lvl w:ilvl="0" w:tplc="CCEE86B4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CCEE86B4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5D0C96"/>
    <w:multiLevelType w:val="hybridMultilevel"/>
    <w:tmpl w:val="34F4EB54"/>
    <w:lvl w:ilvl="0" w:tplc="CCEE86B4">
      <w:start w:val="1"/>
      <w:numFmt w:val="bullet"/>
      <w:lvlText w:val="-"/>
      <w:lvlJc w:val="left"/>
      <w:pPr>
        <w:ind w:left="1800" w:hanging="360"/>
      </w:pPr>
      <w:rPr>
        <w:rFonts w:ascii="Vrinda" w:hAnsi="Vrind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0" w15:restartNumberingAfterBreak="0">
    <w:nsid w:val="7B1933B9"/>
    <w:multiLevelType w:val="hybridMultilevel"/>
    <w:tmpl w:val="0636B89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2"/>
  </w:num>
  <w:num w:numId="4">
    <w:abstractNumId w:val="39"/>
  </w:num>
  <w:num w:numId="5">
    <w:abstractNumId w:val="38"/>
  </w:num>
  <w:num w:numId="6">
    <w:abstractNumId w:val="28"/>
  </w:num>
  <w:num w:numId="7">
    <w:abstractNumId w:val="44"/>
  </w:num>
  <w:num w:numId="8">
    <w:abstractNumId w:val="8"/>
  </w:num>
  <w:num w:numId="9">
    <w:abstractNumId w:val="9"/>
  </w:num>
  <w:num w:numId="10">
    <w:abstractNumId w:val="17"/>
  </w:num>
  <w:num w:numId="11">
    <w:abstractNumId w:val="15"/>
  </w:num>
  <w:num w:numId="12">
    <w:abstractNumId w:val="34"/>
  </w:num>
  <w:num w:numId="13">
    <w:abstractNumId w:val="20"/>
  </w:num>
  <w:num w:numId="14">
    <w:abstractNumId w:val="43"/>
  </w:num>
  <w:num w:numId="15">
    <w:abstractNumId w:val="10"/>
  </w:num>
  <w:num w:numId="16">
    <w:abstractNumId w:val="0"/>
  </w:num>
  <w:num w:numId="17">
    <w:abstractNumId w:val="42"/>
  </w:num>
  <w:num w:numId="18">
    <w:abstractNumId w:val="6"/>
  </w:num>
  <w:num w:numId="19">
    <w:abstractNumId w:val="2"/>
  </w:num>
  <w:num w:numId="20">
    <w:abstractNumId w:val="33"/>
  </w:num>
  <w:num w:numId="21">
    <w:abstractNumId w:val="24"/>
  </w:num>
  <w:num w:numId="22">
    <w:abstractNumId w:val="50"/>
  </w:num>
  <w:num w:numId="23">
    <w:abstractNumId w:val="30"/>
  </w:num>
  <w:num w:numId="24">
    <w:abstractNumId w:val="49"/>
  </w:num>
  <w:num w:numId="25">
    <w:abstractNumId w:val="21"/>
  </w:num>
  <w:num w:numId="26">
    <w:abstractNumId w:val="47"/>
  </w:num>
  <w:num w:numId="27">
    <w:abstractNumId w:val="35"/>
  </w:num>
  <w:num w:numId="28">
    <w:abstractNumId w:val="13"/>
  </w:num>
  <w:num w:numId="29">
    <w:abstractNumId w:val="3"/>
  </w:num>
  <w:num w:numId="30">
    <w:abstractNumId w:val="31"/>
  </w:num>
  <w:num w:numId="31">
    <w:abstractNumId w:val="25"/>
  </w:num>
  <w:num w:numId="32">
    <w:abstractNumId w:val="29"/>
  </w:num>
  <w:num w:numId="33">
    <w:abstractNumId w:val="45"/>
  </w:num>
  <w:num w:numId="34">
    <w:abstractNumId w:val="26"/>
  </w:num>
  <w:num w:numId="35">
    <w:abstractNumId w:val="12"/>
  </w:num>
  <w:num w:numId="36">
    <w:abstractNumId w:val="40"/>
  </w:num>
  <w:num w:numId="37">
    <w:abstractNumId w:val="16"/>
  </w:num>
  <w:num w:numId="38">
    <w:abstractNumId w:val="23"/>
  </w:num>
  <w:num w:numId="39">
    <w:abstractNumId w:val="5"/>
  </w:num>
  <w:num w:numId="40">
    <w:abstractNumId w:val="46"/>
  </w:num>
  <w:num w:numId="41">
    <w:abstractNumId w:val="37"/>
  </w:num>
  <w:num w:numId="42">
    <w:abstractNumId w:val="27"/>
  </w:num>
  <w:num w:numId="43">
    <w:abstractNumId w:val="36"/>
  </w:num>
  <w:num w:numId="44">
    <w:abstractNumId w:val="41"/>
  </w:num>
  <w:num w:numId="45">
    <w:abstractNumId w:val="18"/>
  </w:num>
  <w:num w:numId="46">
    <w:abstractNumId w:val="19"/>
  </w:num>
  <w:num w:numId="47">
    <w:abstractNumId w:val="32"/>
  </w:num>
  <w:num w:numId="48">
    <w:abstractNumId w:val="48"/>
  </w:num>
  <w:num w:numId="49">
    <w:abstractNumId w:val="4"/>
  </w:num>
  <w:num w:numId="50">
    <w:abstractNumId w:val="14"/>
  </w:num>
  <w:num w:numId="51">
    <w:abstractNumId w:val="11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attachedTemplate r:id="rId1"/>
  <w:defaultTabStop w:val="720"/>
  <w:defaultTableStyle w:val="DTSC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D01"/>
    <w:rsid w:val="00002B13"/>
    <w:rsid w:val="000031B4"/>
    <w:rsid w:val="00003CD3"/>
    <w:rsid w:val="00004023"/>
    <w:rsid w:val="0000506F"/>
    <w:rsid w:val="00006D8B"/>
    <w:rsid w:val="00010812"/>
    <w:rsid w:val="00014DF4"/>
    <w:rsid w:val="00020490"/>
    <w:rsid w:val="000208A6"/>
    <w:rsid w:val="000219A0"/>
    <w:rsid w:val="00023ED5"/>
    <w:rsid w:val="0002541A"/>
    <w:rsid w:val="00026BE2"/>
    <w:rsid w:val="00027A4A"/>
    <w:rsid w:val="0003221E"/>
    <w:rsid w:val="000330B5"/>
    <w:rsid w:val="00034B1A"/>
    <w:rsid w:val="00036A57"/>
    <w:rsid w:val="000375E2"/>
    <w:rsid w:val="00042D33"/>
    <w:rsid w:val="00044D3F"/>
    <w:rsid w:val="00054287"/>
    <w:rsid w:val="0005602A"/>
    <w:rsid w:val="0005656D"/>
    <w:rsid w:val="00056DEF"/>
    <w:rsid w:val="00061384"/>
    <w:rsid w:val="000633FA"/>
    <w:rsid w:val="00063D48"/>
    <w:rsid w:val="00065100"/>
    <w:rsid w:val="00065FC0"/>
    <w:rsid w:val="00066E54"/>
    <w:rsid w:val="0007030A"/>
    <w:rsid w:val="00071269"/>
    <w:rsid w:val="00071652"/>
    <w:rsid w:val="000718CC"/>
    <w:rsid w:val="00071FFD"/>
    <w:rsid w:val="00072E1A"/>
    <w:rsid w:val="00076E7A"/>
    <w:rsid w:val="000778B1"/>
    <w:rsid w:val="00080B65"/>
    <w:rsid w:val="00082BD0"/>
    <w:rsid w:val="00090B8A"/>
    <w:rsid w:val="00092067"/>
    <w:rsid w:val="00092DCE"/>
    <w:rsid w:val="00095342"/>
    <w:rsid w:val="000976AA"/>
    <w:rsid w:val="00097800"/>
    <w:rsid w:val="000A1314"/>
    <w:rsid w:val="000A21A7"/>
    <w:rsid w:val="000A60E6"/>
    <w:rsid w:val="000A6D66"/>
    <w:rsid w:val="000A6FCA"/>
    <w:rsid w:val="000B1734"/>
    <w:rsid w:val="000B1961"/>
    <w:rsid w:val="000B25DA"/>
    <w:rsid w:val="000B30C9"/>
    <w:rsid w:val="000B3A56"/>
    <w:rsid w:val="000B5B99"/>
    <w:rsid w:val="000C1976"/>
    <w:rsid w:val="000C221E"/>
    <w:rsid w:val="000C4544"/>
    <w:rsid w:val="000C52FD"/>
    <w:rsid w:val="000C550C"/>
    <w:rsid w:val="000C6E6D"/>
    <w:rsid w:val="000C7321"/>
    <w:rsid w:val="000C7589"/>
    <w:rsid w:val="000D15E1"/>
    <w:rsid w:val="000D2F79"/>
    <w:rsid w:val="000D2FCC"/>
    <w:rsid w:val="000D3216"/>
    <w:rsid w:val="000D69E6"/>
    <w:rsid w:val="000D7609"/>
    <w:rsid w:val="000E0212"/>
    <w:rsid w:val="000E1EC8"/>
    <w:rsid w:val="000E3DEA"/>
    <w:rsid w:val="000F524D"/>
    <w:rsid w:val="000F5AC6"/>
    <w:rsid w:val="000F7A43"/>
    <w:rsid w:val="00100A56"/>
    <w:rsid w:val="0010337F"/>
    <w:rsid w:val="00111612"/>
    <w:rsid w:val="0011352B"/>
    <w:rsid w:val="00113BFD"/>
    <w:rsid w:val="00113EEC"/>
    <w:rsid w:val="001155ED"/>
    <w:rsid w:val="00116532"/>
    <w:rsid w:val="00116BFD"/>
    <w:rsid w:val="0012191B"/>
    <w:rsid w:val="00122462"/>
    <w:rsid w:val="00124C1F"/>
    <w:rsid w:val="00125F83"/>
    <w:rsid w:val="00127789"/>
    <w:rsid w:val="00127FC8"/>
    <w:rsid w:val="00130AA6"/>
    <w:rsid w:val="001346D6"/>
    <w:rsid w:val="00135DFC"/>
    <w:rsid w:val="00141DA9"/>
    <w:rsid w:val="0014526A"/>
    <w:rsid w:val="001533D2"/>
    <w:rsid w:val="00155AE5"/>
    <w:rsid w:val="00156364"/>
    <w:rsid w:val="00156780"/>
    <w:rsid w:val="0015748B"/>
    <w:rsid w:val="00157D28"/>
    <w:rsid w:val="00161A1A"/>
    <w:rsid w:val="001645DA"/>
    <w:rsid w:val="001650F7"/>
    <w:rsid w:val="00167FAF"/>
    <w:rsid w:val="00175BB6"/>
    <w:rsid w:val="00180199"/>
    <w:rsid w:val="00181CF5"/>
    <w:rsid w:val="00185261"/>
    <w:rsid w:val="0019061D"/>
    <w:rsid w:val="00190A41"/>
    <w:rsid w:val="0019113D"/>
    <w:rsid w:val="00191A20"/>
    <w:rsid w:val="0019273E"/>
    <w:rsid w:val="00196B50"/>
    <w:rsid w:val="00197669"/>
    <w:rsid w:val="001A1914"/>
    <w:rsid w:val="001A4FE0"/>
    <w:rsid w:val="001A7F6B"/>
    <w:rsid w:val="001B0C65"/>
    <w:rsid w:val="001B3062"/>
    <w:rsid w:val="001B5076"/>
    <w:rsid w:val="001B6602"/>
    <w:rsid w:val="001B67AF"/>
    <w:rsid w:val="001B7023"/>
    <w:rsid w:val="001C03FA"/>
    <w:rsid w:val="001C3130"/>
    <w:rsid w:val="001C3A3C"/>
    <w:rsid w:val="001C3B48"/>
    <w:rsid w:val="001C4939"/>
    <w:rsid w:val="001C4D3A"/>
    <w:rsid w:val="001C5AA6"/>
    <w:rsid w:val="001C7F89"/>
    <w:rsid w:val="001D0537"/>
    <w:rsid w:val="001D2480"/>
    <w:rsid w:val="001D4BF3"/>
    <w:rsid w:val="001D4D3F"/>
    <w:rsid w:val="001E1BAC"/>
    <w:rsid w:val="001E380D"/>
    <w:rsid w:val="001E3B34"/>
    <w:rsid w:val="001E5194"/>
    <w:rsid w:val="001E54A6"/>
    <w:rsid w:val="001E6419"/>
    <w:rsid w:val="001E7341"/>
    <w:rsid w:val="001F3179"/>
    <w:rsid w:val="001F3665"/>
    <w:rsid w:val="001F3B70"/>
    <w:rsid w:val="001F5C63"/>
    <w:rsid w:val="001F6027"/>
    <w:rsid w:val="001F623F"/>
    <w:rsid w:val="001F7A89"/>
    <w:rsid w:val="00200AA1"/>
    <w:rsid w:val="00204A43"/>
    <w:rsid w:val="00207236"/>
    <w:rsid w:val="002074A5"/>
    <w:rsid w:val="00207727"/>
    <w:rsid w:val="00213DD4"/>
    <w:rsid w:val="00217526"/>
    <w:rsid w:val="00217D53"/>
    <w:rsid w:val="00224710"/>
    <w:rsid w:val="0022689C"/>
    <w:rsid w:val="0022793B"/>
    <w:rsid w:val="00227C9A"/>
    <w:rsid w:val="002314A5"/>
    <w:rsid w:val="002321F7"/>
    <w:rsid w:val="002325CA"/>
    <w:rsid w:val="002328E3"/>
    <w:rsid w:val="002350FF"/>
    <w:rsid w:val="00242A3D"/>
    <w:rsid w:val="00243030"/>
    <w:rsid w:val="0024352C"/>
    <w:rsid w:val="00244844"/>
    <w:rsid w:val="00245573"/>
    <w:rsid w:val="00246111"/>
    <w:rsid w:val="00247019"/>
    <w:rsid w:val="00253614"/>
    <w:rsid w:val="00255BC1"/>
    <w:rsid w:val="00256BFF"/>
    <w:rsid w:val="0026338E"/>
    <w:rsid w:val="002650BC"/>
    <w:rsid w:val="0027318A"/>
    <w:rsid w:val="002736E9"/>
    <w:rsid w:val="00273EBF"/>
    <w:rsid w:val="00274010"/>
    <w:rsid w:val="00275AE7"/>
    <w:rsid w:val="002762A5"/>
    <w:rsid w:val="00276995"/>
    <w:rsid w:val="00277769"/>
    <w:rsid w:val="002777CB"/>
    <w:rsid w:val="00281E55"/>
    <w:rsid w:val="0028584A"/>
    <w:rsid w:val="00286D20"/>
    <w:rsid w:val="002909AE"/>
    <w:rsid w:val="00292B2B"/>
    <w:rsid w:val="00292DCC"/>
    <w:rsid w:val="0029437F"/>
    <w:rsid w:val="002948AC"/>
    <w:rsid w:val="00295805"/>
    <w:rsid w:val="0029608A"/>
    <w:rsid w:val="00296AD7"/>
    <w:rsid w:val="0029761D"/>
    <w:rsid w:val="00297AE6"/>
    <w:rsid w:val="002A03BF"/>
    <w:rsid w:val="002A21B6"/>
    <w:rsid w:val="002A39B4"/>
    <w:rsid w:val="002A64FB"/>
    <w:rsid w:val="002A73C8"/>
    <w:rsid w:val="002B2C6E"/>
    <w:rsid w:val="002B4485"/>
    <w:rsid w:val="002B545B"/>
    <w:rsid w:val="002C1F43"/>
    <w:rsid w:val="002C34F5"/>
    <w:rsid w:val="002C3628"/>
    <w:rsid w:val="002C637F"/>
    <w:rsid w:val="002C63A1"/>
    <w:rsid w:val="002C6471"/>
    <w:rsid w:val="002D0CFB"/>
    <w:rsid w:val="002D0D01"/>
    <w:rsid w:val="002D12D2"/>
    <w:rsid w:val="002D2DD9"/>
    <w:rsid w:val="002D40C1"/>
    <w:rsid w:val="002D5C70"/>
    <w:rsid w:val="002E15BF"/>
    <w:rsid w:val="002E20A0"/>
    <w:rsid w:val="002E280F"/>
    <w:rsid w:val="002E2A37"/>
    <w:rsid w:val="002E522E"/>
    <w:rsid w:val="002F3D75"/>
    <w:rsid w:val="002F4653"/>
    <w:rsid w:val="002F7069"/>
    <w:rsid w:val="00301A59"/>
    <w:rsid w:val="00301A99"/>
    <w:rsid w:val="00304B22"/>
    <w:rsid w:val="00307370"/>
    <w:rsid w:val="00307D21"/>
    <w:rsid w:val="00307E1F"/>
    <w:rsid w:val="003119B3"/>
    <w:rsid w:val="003202E4"/>
    <w:rsid w:val="0032318A"/>
    <w:rsid w:val="0032648B"/>
    <w:rsid w:val="003268DB"/>
    <w:rsid w:val="0033239B"/>
    <w:rsid w:val="00333870"/>
    <w:rsid w:val="003362A4"/>
    <w:rsid w:val="00336D5F"/>
    <w:rsid w:val="00340C13"/>
    <w:rsid w:val="00341519"/>
    <w:rsid w:val="00341A9C"/>
    <w:rsid w:val="00342413"/>
    <w:rsid w:val="00342D23"/>
    <w:rsid w:val="003446E1"/>
    <w:rsid w:val="00345E36"/>
    <w:rsid w:val="00346F06"/>
    <w:rsid w:val="0035024B"/>
    <w:rsid w:val="00350E11"/>
    <w:rsid w:val="00351A2A"/>
    <w:rsid w:val="00354A24"/>
    <w:rsid w:val="00354E36"/>
    <w:rsid w:val="00355E08"/>
    <w:rsid w:val="00356BB1"/>
    <w:rsid w:val="0035799D"/>
    <w:rsid w:val="00360BDE"/>
    <w:rsid w:val="003617B0"/>
    <w:rsid w:val="00361CB1"/>
    <w:rsid w:val="00362451"/>
    <w:rsid w:val="00362E91"/>
    <w:rsid w:val="00367229"/>
    <w:rsid w:val="00377AC3"/>
    <w:rsid w:val="00380595"/>
    <w:rsid w:val="0038309F"/>
    <w:rsid w:val="00384726"/>
    <w:rsid w:val="003847B8"/>
    <w:rsid w:val="00385631"/>
    <w:rsid w:val="00386B7E"/>
    <w:rsid w:val="00387E34"/>
    <w:rsid w:val="00390DB8"/>
    <w:rsid w:val="00395035"/>
    <w:rsid w:val="00395B3F"/>
    <w:rsid w:val="003A047E"/>
    <w:rsid w:val="003A4AF2"/>
    <w:rsid w:val="003A743D"/>
    <w:rsid w:val="003A7CF3"/>
    <w:rsid w:val="003B3025"/>
    <w:rsid w:val="003B740B"/>
    <w:rsid w:val="003C4996"/>
    <w:rsid w:val="003C777B"/>
    <w:rsid w:val="003D13AA"/>
    <w:rsid w:val="003D5C8A"/>
    <w:rsid w:val="003E194A"/>
    <w:rsid w:val="003E3572"/>
    <w:rsid w:val="003E46BC"/>
    <w:rsid w:val="003E47D6"/>
    <w:rsid w:val="003E7BBB"/>
    <w:rsid w:val="003F45A4"/>
    <w:rsid w:val="003F5B12"/>
    <w:rsid w:val="004037AC"/>
    <w:rsid w:val="00405766"/>
    <w:rsid w:val="00407712"/>
    <w:rsid w:val="00412585"/>
    <w:rsid w:val="00417001"/>
    <w:rsid w:val="00423B30"/>
    <w:rsid w:val="00424D57"/>
    <w:rsid w:val="00430D26"/>
    <w:rsid w:val="00431B4B"/>
    <w:rsid w:val="00431D47"/>
    <w:rsid w:val="00432AA5"/>
    <w:rsid w:val="00435596"/>
    <w:rsid w:val="00437767"/>
    <w:rsid w:val="00440861"/>
    <w:rsid w:val="004415AB"/>
    <w:rsid w:val="0044239A"/>
    <w:rsid w:val="00446534"/>
    <w:rsid w:val="00447023"/>
    <w:rsid w:val="0044705C"/>
    <w:rsid w:val="00451631"/>
    <w:rsid w:val="004539A8"/>
    <w:rsid w:val="00454EC4"/>
    <w:rsid w:val="00456925"/>
    <w:rsid w:val="0045767F"/>
    <w:rsid w:val="00460515"/>
    <w:rsid w:val="0046145B"/>
    <w:rsid w:val="004616EB"/>
    <w:rsid w:val="00461BEE"/>
    <w:rsid w:val="00461EB9"/>
    <w:rsid w:val="00462140"/>
    <w:rsid w:val="004633F1"/>
    <w:rsid w:val="00465278"/>
    <w:rsid w:val="00465854"/>
    <w:rsid w:val="0046695A"/>
    <w:rsid w:val="00466DE2"/>
    <w:rsid w:val="00470ABB"/>
    <w:rsid w:val="004745EE"/>
    <w:rsid w:val="00475445"/>
    <w:rsid w:val="00475ABD"/>
    <w:rsid w:val="004774A4"/>
    <w:rsid w:val="004778A1"/>
    <w:rsid w:val="00480411"/>
    <w:rsid w:val="00480944"/>
    <w:rsid w:val="004857DE"/>
    <w:rsid w:val="00490334"/>
    <w:rsid w:val="004908F9"/>
    <w:rsid w:val="00496426"/>
    <w:rsid w:val="00497344"/>
    <w:rsid w:val="004A3FB6"/>
    <w:rsid w:val="004A3FD5"/>
    <w:rsid w:val="004A5347"/>
    <w:rsid w:val="004B2713"/>
    <w:rsid w:val="004B38F4"/>
    <w:rsid w:val="004B498C"/>
    <w:rsid w:val="004B7922"/>
    <w:rsid w:val="004C3CA0"/>
    <w:rsid w:val="004C72CD"/>
    <w:rsid w:val="004D08AD"/>
    <w:rsid w:val="004D1EF1"/>
    <w:rsid w:val="004D4EDE"/>
    <w:rsid w:val="004D5099"/>
    <w:rsid w:val="004D50EB"/>
    <w:rsid w:val="004D5690"/>
    <w:rsid w:val="004E1387"/>
    <w:rsid w:val="004E4372"/>
    <w:rsid w:val="004E48F3"/>
    <w:rsid w:val="004E6272"/>
    <w:rsid w:val="004E72C1"/>
    <w:rsid w:val="004F3AB4"/>
    <w:rsid w:val="004F4D85"/>
    <w:rsid w:val="00500120"/>
    <w:rsid w:val="00500663"/>
    <w:rsid w:val="00501C83"/>
    <w:rsid w:val="005037DE"/>
    <w:rsid w:val="00503F96"/>
    <w:rsid w:val="005046B4"/>
    <w:rsid w:val="00504A9F"/>
    <w:rsid w:val="005071D3"/>
    <w:rsid w:val="00507C9B"/>
    <w:rsid w:val="005107EF"/>
    <w:rsid w:val="00510C12"/>
    <w:rsid w:val="00514F0E"/>
    <w:rsid w:val="005152D4"/>
    <w:rsid w:val="00516A04"/>
    <w:rsid w:val="005217BA"/>
    <w:rsid w:val="00524526"/>
    <w:rsid w:val="0053095C"/>
    <w:rsid w:val="00531B03"/>
    <w:rsid w:val="00537407"/>
    <w:rsid w:val="00540775"/>
    <w:rsid w:val="005417D8"/>
    <w:rsid w:val="005450F6"/>
    <w:rsid w:val="005452DF"/>
    <w:rsid w:val="0055244A"/>
    <w:rsid w:val="00555C68"/>
    <w:rsid w:val="00555D58"/>
    <w:rsid w:val="00556652"/>
    <w:rsid w:val="00560A66"/>
    <w:rsid w:val="0056343A"/>
    <w:rsid w:val="005655C8"/>
    <w:rsid w:val="005666B4"/>
    <w:rsid w:val="005674DD"/>
    <w:rsid w:val="00570972"/>
    <w:rsid w:val="0057121B"/>
    <w:rsid w:val="005766D9"/>
    <w:rsid w:val="00577D61"/>
    <w:rsid w:val="00581853"/>
    <w:rsid w:val="00582811"/>
    <w:rsid w:val="00582CC4"/>
    <w:rsid w:val="00582CCC"/>
    <w:rsid w:val="00583584"/>
    <w:rsid w:val="00587866"/>
    <w:rsid w:val="00591E8E"/>
    <w:rsid w:val="005A4564"/>
    <w:rsid w:val="005B114B"/>
    <w:rsid w:val="005B3712"/>
    <w:rsid w:val="005B4F64"/>
    <w:rsid w:val="005B6C0D"/>
    <w:rsid w:val="005B7893"/>
    <w:rsid w:val="005B7F05"/>
    <w:rsid w:val="005C2673"/>
    <w:rsid w:val="005C45BA"/>
    <w:rsid w:val="005C4B90"/>
    <w:rsid w:val="005C53AF"/>
    <w:rsid w:val="005C556E"/>
    <w:rsid w:val="005C7EC6"/>
    <w:rsid w:val="005D1603"/>
    <w:rsid w:val="005D3C31"/>
    <w:rsid w:val="005D6D38"/>
    <w:rsid w:val="005D6F34"/>
    <w:rsid w:val="005E3B53"/>
    <w:rsid w:val="005E53B6"/>
    <w:rsid w:val="005E6D08"/>
    <w:rsid w:val="005F5CEF"/>
    <w:rsid w:val="005F6857"/>
    <w:rsid w:val="005F7D7C"/>
    <w:rsid w:val="006000BD"/>
    <w:rsid w:val="00601A81"/>
    <w:rsid w:val="006035F3"/>
    <w:rsid w:val="006058BA"/>
    <w:rsid w:val="00606673"/>
    <w:rsid w:val="00606CCA"/>
    <w:rsid w:val="00607EF2"/>
    <w:rsid w:val="00611B50"/>
    <w:rsid w:val="006214DF"/>
    <w:rsid w:val="00625E91"/>
    <w:rsid w:val="00626988"/>
    <w:rsid w:val="0063010B"/>
    <w:rsid w:val="00630C3F"/>
    <w:rsid w:val="0063222E"/>
    <w:rsid w:val="006343DC"/>
    <w:rsid w:val="00635206"/>
    <w:rsid w:val="00636235"/>
    <w:rsid w:val="00637625"/>
    <w:rsid w:val="00640418"/>
    <w:rsid w:val="006419BF"/>
    <w:rsid w:val="006433ED"/>
    <w:rsid w:val="0064541E"/>
    <w:rsid w:val="00647A9D"/>
    <w:rsid w:val="00655E0C"/>
    <w:rsid w:val="00656E28"/>
    <w:rsid w:val="00656F8C"/>
    <w:rsid w:val="006612CF"/>
    <w:rsid w:val="00665701"/>
    <w:rsid w:val="00665BBF"/>
    <w:rsid w:val="006725B7"/>
    <w:rsid w:val="006728B0"/>
    <w:rsid w:val="00673077"/>
    <w:rsid w:val="00674C27"/>
    <w:rsid w:val="006801DF"/>
    <w:rsid w:val="00683C23"/>
    <w:rsid w:val="00686A4E"/>
    <w:rsid w:val="00687471"/>
    <w:rsid w:val="0069047B"/>
    <w:rsid w:val="006911F3"/>
    <w:rsid w:val="00693602"/>
    <w:rsid w:val="00696B1C"/>
    <w:rsid w:val="00696DC6"/>
    <w:rsid w:val="006A0FD9"/>
    <w:rsid w:val="006A2147"/>
    <w:rsid w:val="006A2353"/>
    <w:rsid w:val="006A26F8"/>
    <w:rsid w:val="006A2D46"/>
    <w:rsid w:val="006A3F43"/>
    <w:rsid w:val="006A7398"/>
    <w:rsid w:val="006B21CF"/>
    <w:rsid w:val="006B3CE3"/>
    <w:rsid w:val="006B3DA7"/>
    <w:rsid w:val="006B5F21"/>
    <w:rsid w:val="006B7765"/>
    <w:rsid w:val="006B7C73"/>
    <w:rsid w:val="006C2C45"/>
    <w:rsid w:val="006C4544"/>
    <w:rsid w:val="006C4904"/>
    <w:rsid w:val="006C4C65"/>
    <w:rsid w:val="006C4FA7"/>
    <w:rsid w:val="006C50E5"/>
    <w:rsid w:val="006C5BE6"/>
    <w:rsid w:val="006C7136"/>
    <w:rsid w:val="006D09BD"/>
    <w:rsid w:val="006D1875"/>
    <w:rsid w:val="006D4FAE"/>
    <w:rsid w:val="006D6B98"/>
    <w:rsid w:val="006E03C5"/>
    <w:rsid w:val="006E05C3"/>
    <w:rsid w:val="006E14CD"/>
    <w:rsid w:val="006E17A9"/>
    <w:rsid w:val="006E1DB8"/>
    <w:rsid w:val="006E5C64"/>
    <w:rsid w:val="006E68CC"/>
    <w:rsid w:val="006F05F1"/>
    <w:rsid w:val="006F6A24"/>
    <w:rsid w:val="006F6B65"/>
    <w:rsid w:val="00701734"/>
    <w:rsid w:val="00702AD5"/>
    <w:rsid w:val="00705644"/>
    <w:rsid w:val="00705EE2"/>
    <w:rsid w:val="007067D9"/>
    <w:rsid w:val="007100CB"/>
    <w:rsid w:val="00710436"/>
    <w:rsid w:val="007107DC"/>
    <w:rsid w:val="00710B96"/>
    <w:rsid w:val="007205E8"/>
    <w:rsid w:val="00721676"/>
    <w:rsid w:val="007228B2"/>
    <w:rsid w:val="00722C1A"/>
    <w:rsid w:val="00723B43"/>
    <w:rsid w:val="00724031"/>
    <w:rsid w:val="007262BF"/>
    <w:rsid w:val="0072769F"/>
    <w:rsid w:val="00727EAD"/>
    <w:rsid w:val="00730E21"/>
    <w:rsid w:val="007314EE"/>
    <w:rsid w:val="00734CF1"/>
    <w:rsid w:val="00735C5B"/>
    <w:rsid w:val="007366BA"/>
    <w:rsid w:val="007414A3"/>
    <w:rsid w:val="00741C30"/>
    <w:rsid w:val="00742B6D"/>
    <w:rsid w:val="007447FB"/>
    <w:rsid w:val="00744CA3"/>
    <w:rsid w:val="00746A09"/>
    <w:rsid w:val="00746C31"/>
    <w:rsid w:val="00751D0C"/>
    <w:rsid w:val="00755853"/>
    <w:rsid w:val="00756383"/>
    <w:rsid w:val="00761C3C"/>
    <w:rsid w:val="00766321"/>
    <w:rsid w:val="00766AAB"/>
    <w:rsid w:val="00766FC6"/>
    <w:rsid w:val="0076756C"/>
    <w:rsid w:val="00767E0D"/>
    <w:rsid w:val="007701B2"/>
    <w:rsid w:val="00770F47"/>
    <w:rsid w:val="007724DE"/>
    <w:rsid w:val="00773C92"/>
    <w:rsid w:val="00774372"/>
    <w:rsid w:val="00775C0B"/>
    <w:rsid w:val="00777B5D"/>
    <w:rsid w:val="00781372"/>
    <w:rsid w:val="00781959"/>
    <w:rsid w:val="00786535"/>
    <w:rsid w:val="00790A32"/>
    <w:rsid w:val="00791430"/>
    <w:rsid w:val="0079167D"/>
    <w:rsid w:val="00792240"/>
    <w:rsid w:val="007929BB"/>
    <w:rsid w:val="0079308A"/>
    <w:rsid w:val="0079358C"/>
    <w:rsid w:val="00794923"/>
    <w:rsid w:val="00794981"/>
    <w:rsid w:val="00796DAD"/>
    <w:rsid w:val="007A11B9"/>
    <w:rsid w:val="007A1CD2"/>
    <w:rsid w:val="007B13C7"/>
    <w:rsid w:val="007B1F8D"/>
    <w:rsid w:val="007B2327"/>
    <w:rsid w:val="007B35A1"/>
    <w:rsid w:val="007B7571"/>
    <w:rsid w:val="007C311A"/>
    <w:rsid w:val="007C352B"/>
    <w:rsid w:val="007C5B0D"/>
    <w:rsid w:val="007C5B52"/>
    <w:rsid w:val="007C6A51"/>
    <w:rsid w:val="007C731D"/>
    <w:rsid w:val="007C7719"/>
    <w:rsid w:val="007C7E2D"/>
    <w:rsid w:val="007D24F8"/>
    <w:rsid w:val="007D2BE1"/>
    <w:rsid w:val="007D4D48"/>
    <w:rsid w:val="007D5B0B"/>
    <w:rsid w:val="007D7330"/>
    <w:rsid w:val="007D7C29"/>
    <w:rsid w:val="007E0123"/>
    <w:rsid w:val="007E03B0"/>
    <w:rsid w:val="007E1292"/>
    <w:rsid w:val="007E1739"/>
    <w:rsid w:val="007E2DB5"/>
    <w:rsid w:val="007E4F6D"/>
    <w:rsid w:val="007E6AD3"/>
    <w:rsid w:val="007F28B1"/>
    <w:rsid w:val="007F2EEB"/>
    <w:rsid w:val="007F683B"/>
    <w:rsid w:val="00800F8E"/>
    <w:rsid w:val="008029E1"/>
    <w:rsid w:val="00804ADB"/>
    <w:rsid w:val="0080738D"/>
    <w:rsid w:val="00811A09"/>
    <w:rsid w:val="008121B3"/>
    <w:rsid w:val="00813639"/>
    <w:rsid w:val="00813D91"/>
    <w:rsid w:val="00815107"/>
    <w:rsid w:val="0081617D"/>
    <w:rsid w:val="008161F9"/>
    <w:rsid w:val="008163CE"/>
    <w:rsid w:val="00817419"/>
    <w:rsid w:val="00817C2A"/>
    <w:rsid w:val="00820B68"/>
    <w:rsid w:val="00824951"/>
    <w:rsid w:val="0082664A"/>
    <w:rsid w:val="00830C30"/>
    <w:rsid w:val="00832CCA"/>
    <w:rsid w:val="008367EC"/>
    <w:rsid w:val="00840007"/>
    <w:rsid w:val="00841650"/>
    <w:rsid w:val="00841D40"/>
    <w:rsid w:val="0084270D"/>
    <w:rsid w:val="00842909"/>
    <w:rsid w:val="00842931"/>
    <w:rsid w:val="00843333"/>
    <w:rsid w:val="00846D20"/>
    <w:rsid w:val="00847084"/>
    <w:rsid w:val="0085179B"/>
    <w:rsid w:val="00853618"/>
    <w:rsid w:val="0085688A"/>
    <w:rsid w:val="00864114"/>
    <w:rsid w:val="00864324"/>
    <w:rsid w:val="00864572"/>
    <w:rsid w:val="00867138"/>
    <w:rsid w:val="00871123"/>
    <w:rsid w:val="0087277F"/>
    <w:rsid w:val="00873719"/>
    <w:rsid w:val="008740D2"/>
    <w:rsid w:val="00875805"/>
    <w:rsid w:val="00875F56"/>
    <w:rsid w:val="00875FA4"/>
    <w:rsid w:val="008821AB"/>
    <w:rsid w:val="00882CA8"/>
    <w:rsid w:val="00883096"/>
    <w:rsid w:val="00883E4D"/>
    <w:rsid w:val="0088532D"/>
    <w:rsid w:val="00887625"/>
    <w:rsid w:val="00887763"/>
    <w:rsid w:val="00892CE5"/>
    <w:rsid w:val="0089478E"/>
    <w:rsid w:val="00896EFB"/>
    <w:rsid w:val="008A475E"/>
    <w:rsid w:val="008A5017"/>
    <w:rsid w:val="008B0345"/>
    <w:rsid w:val="008B4479"/>
    <w:rsid w:val="008B55C3"/>
    <w:rsid w:val="008B5A2A"/>
    <w:rsid w:val="008C0689"/>
    <w:rsid w:val="008C4330"/>
    <w:rsid w:val="008C5DF4"/>
    <w:rsid w:val="008C7666"/>
    <w:rsid w:val="008D0440"/>
    <w:rsid w:val="008D0DB9"/>
    <w:rsid w:val="008D2541"/>
    <w:rsid w:val="008D3602"/>
    <w:rsid w:val="008E0EEF"/>
    <w:rsid w:val="008E3207"/>
    <w:rsid w:val="008E32BD"/>
    <w:rsid w:val="008E4132"/>
    <w:rsid w:val="008E5CBD"/>
    <w:rsid w:val="008F0F20"/>
    <w:rsid w:val="008F54D0"/>
    <w:rsid w:val="008F5B0B"/>
    <w:rsid w:val="008F5BCD"/>
    <w:rsid w:val="008F6AF9"/>
    <w:rsid w:val="008F7ABB"/>
    <w:rsid w:val="008F7B0E"/>
    <w:rsid w:val="00900021"/>
    <w:rsid w:val="00901010"/>
    <w:rsid w:val="00901E8E"/>
    <w:rsid w:val="0090351A"/>
    <w:rsid w:val="00903EAB"/>
    <w:rsid w:val="00904512"/>
    <w:rsid w:val="00910A85"/>
    <w:rsid w:val="00911109"/>
    <w:rsid w:val="009116C2"/>
    <w:rsid w:val="00912069"/>
    <w:rsid w:val="00912663"/>
    <w:rsid w:val="00913F53"/>
    <w:rsid w:val="00916F15"/>
    <w:rsid w:val="00917E59"/>
    <w:rsid w:val="0092182D"/>
    <w:rsid w:val="00922404"/>
    <w:rsid w:val="00922DB6"/>
    <w:rsid w:val="009236ED"/>
    <w:rsid w:val="00932881"/>
    <w:rsid w:val="009336EF"/>
    <w:rsid w:val="0093428B"/>
    <w:rsid w:val="00936178"/>
    <w:rsid w:val="0093624F"/>
    <w:rsid w:val="0093686F"/>
    <w:rsid w:val="00940121"/>
    <w:rsid w:val="00943675"/>
    <w:rsid w:val="0094548F"/>
    <w:rsid w:val="00950A06"/>
    <w:rsid w:val="0095124F"/>
    <w:rsid w:val="00953032"/>
    <w:rsid w:val="009540FA"/>
    <w:rsid w:val="00957A2B"/>
    <w:rsid w:val="0096052E"/>
    <w:rsid w:val="00962DF1"/>
    <w:rsid w:val="00965FFF"/>
    <w:rsid w:val="00967E34"/>
    <w:rsid w:val="009701AF"/>
    <w:rsid w:val="00970B52"/>
    <w:rsid w:val="00971D13"/>
    <w:rsid w:val="00973915"/>
    <w:rsid w:val="00974E8B"/>
    <w:rsid w:val="009773EB"/>
    <w:rsid w:val="00984300"/>
    <w:rsid w:val="009848B6"/>
    <w:rsid w:val="00985EA4"/>
    <w:rsid w:val="00987CC5"/>
    <w:rsid w:val="009A214D"/>
    <w:rsid w:val="009A3091"/>
    <w:rsid w:val="009A6253"/>
    <w:rsid w:val="009B169E"/>
    <w:rsid w:val="009B555D"/>
    <w:rsid w:val="009B7BD8"/>
    <w:rsid w:val="009C0A39"/>
    <w:rsid w:val="009C1CF5"/>
    <w:rsid w:val="009C2361"/>
    <w:rsid w:val="009C313E"/>
    <w:rsid w:val="009C51F2"/>
    <w:rsid w:val="009C74E0"/>
    <w:rsid w:val="009D113B"/>
    <w:rsid w:val="009D2B79"/>
    <w:rsid w:val="009D3AA5"/>
    <w:rsid w:val="009D4592"/>
    <w:rsid w:val="009D537B"/>
    <w:rsid w:val="009E0486"/>
    <w:rsid w:val="009E05EB"/>
    <w:rsid w:val="009E18E3"/>
    <w:rsid w:val="009E289D"/>
    <w:rsid w:val="009E420F"/>
    <w:rsid w:val="009E4FCF"/>
    <w:rsid w:val="009E5892"/>
    <w:rsid w:val="009F1512"/>
    <w:rsid w:val="009F1C6D"/>
    <w:rsid w:val="009F261C"/>
    <w:rsid w:val="009F313F"/>
    <w:rsid w:val="009F3B7C"/>
    <w:rsid w:val="00A000C4"/>
    <w:rsid w:val="00A01F89"/>
    <w:rsid w:val="00A021FB"/>
    <w:rsid w:val="00A02837"/>
    <w:rsid w:val="00A04736"/>
    <w:rsid w:val="00A11992"/>
    <w:rsid w:val="00A13671"/>
    <w:rsid w:val="00A13998"/>
    <w:rsid w:val="00A15DF9"/>
    <w:rsid w:val="00A17B13"/>
    <w:rsid w:val="00A27CDD"/>
    <w:rsid w:val="00A30CC8"/>
    <w:rsid w:val="00A33944"/>
    <w:rsid w:val="00A36360"/>
    <w:rsid w:val="00A41498"/>
    <w:rsid w:val="00A4773D"/>
    <w:rsid w:val="00A538B6"/>
    <w:rsid w:val="00A5618B"/>
    <w:rsid w:val="00A561C5"/>
    <w:rsid w:val="00A60628"/>
    <w:rsid w:val="00A623D6"/>
    <w:rsid w:val="00A625D6"/>
    <w:rsid w:val="00A64074"/>
    <w:rsid w:val="00A6446F"/>
    <w:rsid w:val="00A669DD"/>
    <w:rsid w:val="00A6753C"/>
    <w:rsid w:val="00A675AD"/>
    <w:rsid w:val="00A71542"/>
    <w:rsid w:val="00A72816"/>
    <w:rsid w:val="00A75CF0"/>
    <w:rsid w:val="00A80C94"/>
    <w:rsid w:val="00A8520F"/>
    <w:rsid w:val="00A9365A"/>
    <w:rsid w:val="00AA32DD"/>
    <w:rsid w:val="00AA346E"/>
    <w:rsid w:val="00AA3FE6"/>
    <w:rsid w:val="00AA4199"/>
    <w:rsid w:val="00AA4BF6"/>
    <w:rsid w:val="00AA5F96"/>
    <w:rsid w:val="00AA6CF6"/>
    <w:rsid w:val="00AB38F6"/>
    <w:rsid w:val="00AB4DE2"/>
    <w:rsid w:val="00AB5093"/>
    <w:rsid w:val="00AB5301"/>
    <w:rsid w:val="00AC313E"/>
    <w:rsid w:val="00AC537D"/>
    <w:rsid w:val="00AC5AE2"/>
    <w:rsid w:val="00AC7669"/>
    <w:rsid w:val="00AC7712"/>
    <w:rsid w:val="00AD07E8"/>
    <w:rsid w:val="00AD340A"/>
    <w:rsid w:val="00AD4819"/>
    <w:rsid w:val="00AD4FE0"/>
    <w:rsid w:val="00AD5815"/>
    <w:rsid w:val="00AD7E2D"/>
    <w:rsid w:val="00AE295C"/>
    <w:rsid w:val="00AE343B"/>
    <w:rsid w:val="00AE520E"/>
    <w:rsid w:val="00AE6078"/>
    <w:rsid w:val="00AE6686"/>
    <w:rsid w:val="00AE6A25"/>
    <w:rsid w:val="00AE6D6A"/>
    <w:rsid w:val="00AF4C4D"/>
    <w:rsid w:val="00AF6C5F"/>
    <w:rsid w:val="00B00B31"/>
    <w:rsid w:val="00B00DE8"/>
    <w:rsid w:val="00B00EEF"/>
    <w:rsid w:val="00B011B7"/>
    <w:rsid w:val="00B0298B"/>
    <w:rsid w:val="00B059B3"/>
    <w:rsid w:val="00B0780E"/>
    <w:rsid w:val="00B07B80"/>
    <w:rsid w:val="00B1000D"/>
    <w:rsid w:val="00B10CA2"/>
    <w:rsid w:val="00B10DB7"/>
    <w:rsid w:val="00B119B7"/>
    <w:rsid w:val="00B1320A"/>
    <w:rsid w:val="00B13F3D"/>
    <w:rsid w:val="00B1574A"/>
    <w:rsid w:val="00B17EF7"/>
    <w:rsid w:val="00B21B32"/>
    <w:rsid w:val="00B222A7"/>
    <w:rsid w:val="00B22F06"/>
    <w:rsid w:val="00B235A3"/>
    <w:rsid w:val="00B2372F"/>
    <w:rsid w:val="00B23D91"/>
    <w:rsid w:val="00B23DC5"/>
    <w:rsid w:val="00B254F8"/>
    <w:rsid w:val="00B3059D"/>
    <w:rsid w:val="00B30893"/>
    <w:rsid w:val="00B319F8"/>
    <w:rsid w:val="00B31F3E"/>
    <w:rsid w:val="00B32AD2"/>
    <w:rsid w:val="00B33CFC"/>
    <w:rsid w:val="00B358CF"/>
    <w:rsid w:val="00B36C1A"/>
    <w:rsid w:val="00B372EC"/>
    <w:rsid w:val="00B37B64"/>
    <w:rsid w:val="00B4057B"/>
    <w:rsid w:val="00B41410"/>
    <w:rsid w:val="00B42EF1"/>
    <w:rsid w:val="00B4367B"/>
    <w:rsid w:val="00B46334"/>
    <w:rsid w:val="00B5296A"/>
    <w:rsid w:val="00B61B0E"/>
    <w:rsid w:val="00B626E8"/>
    <w:rsid w:val="00B63301"/>
    <w:rsid w:val="00B6332A"/>
    <w:rsid w:val="00B63C55"/>
    <w:rsid w:val="00B708D8"/>
    <w:rsid w:val="00B7090F"/>
    <w:rsid w:val="00B72945"/>
    <w:rsid w:val="00B80DF2"/>
    <w:rsid w:val="00B83A1C"/>
    <w:rsid w:val="00B8473D"/>
    <w:rsid w:val="00B9144B"/>
    <w:rsid w:val="00B91ECF"/>
    <w:rsid w:val="00B9408A"/>
    <w:rsid w:val="00B944FF"/>
    <w:rsid w:val="00B9527F"/>
    <w:rsid w:val="00B97AB0"/>
    <w:rsid w:val="00BA1FA2"/>
    <w:rsid w:val="00BA3237"/>
    <w:rsid w:val="00BA5819"/>
    <w:rsid w:val="00BA61D0"/>
    <w:rsid w:val="00BA77A8"/>
    <w:rsid w:val="00BB14F8"/>
    <w:rsid w:val="00BB3F22"/>
    <w:rsid w:val="00BB72B5"/>
    <w:rsid w:val="00BC04B7"/>
    <w:rsid w:val="00BC230F"/>
    <w:rsid w:val="00BC2C76"/>
    <w:rsid w:val="00BC42A5"/>
    <w:rsid w:val="00BC641C"/>
    <w:rsid w:val="00BD3693"/>
    <w:rsid w:val="00BD55CA"/>
    <w:rsid w:val="00BD6B82"/>
    <w:rsid w:val="00BD6D32"/>
    <w:rsid w:val="00BD7F6C"/>
    <w:rsid w:val="00BE0BB2"/>
    <w:rsid w:val="00BE14F8"/>
    <w:rsid w:val="00BE1CCE"/>
    <w:rsid w:val="00BE6210"/>
    <w:rsid w:val="00BE69CE"/>
    <w:rsid w:val="00BE7E3F"/>
    <w:rsid w:val="00BF2C77"/>
    <w:rsid w:val="00BF5908"/>
    <w:rsid w:val="00C00D75"/>
    <w:rsid w:val="00C02597"/>
    <w:rsid w:val="00C03938"/>
    <w:rsid w:val="00C07531"/>
    <w:rsid w:val="00C106E3"/>
    <w:rsid w:val="00C126B2"/>
    <w:rsid w:val="00C140DD"/>
    <w:rsid w:val="00C142A0"/>
    <w:rsid w:val="00C15FB9"/>
    <w:rsid w:val="00C16193"/>
    <w:rsid w:val="00C16D18"/>
    <w:rsid w:val="00C2103C"/>
    <w:rsid w:val="00C21C76"/>
    <w:rsid w:val="00C2258D"/>
    <w:rsid w:val="00C22CF8"/>
    <w:rsid w:val="00C22E77"/>
    <w:rsid w:val="00C24FB3"/>
    <w:rsid w:val="00C26CF3"/>
    <w:rsid w:val="00C311DC"/>
    <w:rsid w:val="00C31DE4"/>
    <w:rsid w:val="00C33030"/>
    <w:rsid w:val="00C339B5"/>
    <w:rsid w:val="00C33A5B"/>
    <w:rsid w:val="00C42DA3"/>
    <w:rsid w:val="00C43A50"/>
    <w:rsid w:val="00C46A52"/>
    <w:rsid w:val="00C47A11"/>
    <w:rsid w:val="00C50DF4"/>
    <w:rsid w:val="00C51073"/>
    <w:rsid w:val="00C51B50"/>
    <w:rsid w:val="00C520A5"/>
    <w:rsid w:val="00C5433B"/>
    <w:rsid w:val="00C60BC4"/>
    <w:rsid w:val="00C61E7B"/>
    <w:rsid w:val="00C62771"/>
    <w:rsid w:val="00C63FF6"/>
    <w:rsid w:val="00C64D28"/>
    <w:rsid w:val="00C64D8C"/>
    <w:rsid w:val="00C66988"/>
    <w:rsid w:val="00C67C65"/>
    <w:rsid w:val="00C71069"/>
    <w:rsid w:val="00C716DE"/>
    <w:rsid w:val="00C72692"/>
    <w:rsid w:val="00C74F8D"/>
    <w:rsid w:val="00C75E8F"/>
    <w:rsid w:val="00C76830"/>
    <w:rsid w:val="00C7742D"/>
    <w:rsid w:val="00C805EB"/>
    <w:rsid w:val="00C807FF"/>
    <w:rsid w:val="00C823FB"/>
    <w:rsid w:val="00C82763"/>
    <w:rsid w:val="00C83377"/>
    <w:rsid w:val="00C900F0"/>
    <w:rsid w:val="00C90353"/>
    <w:rsid w:val="00C90BA5"/>
    <w:rsid w:val="00C90E77"/>
    <w:rsid w:val="00C91A5A"/>
    <w:rsid w:val="00C92736"/>
    <w:rsid w:val="00C93FC9"/>
    <w:rsid w:val="00C95603"/>
    <w:rsid w:val="00C96C33"/>
    <w:rsid w:val="00CA0299"/>
    <w:rsid w:val="00CA333F"/>
    <w:rsid w:val="00CA6144"/>
    <w:rsid w:val="00CA6340"/>
    <w:rsid w:val="00CA7725"/>
    <w:rsid w:val="00CB2793"/>
    <w:rsid w:val="00CB6792"/>
    <w:rsid w:val="00CB7487"/>
    <w:rsid w:val="00CC3902"/>
    <w:rsid w:val="00CD4A95"/>
    <w:rsid w:val="00CD4C42"/>
    <w:rsid w:val="00CD67CF"/>
    <w:rsid w:val="00CD7E7B"/>
    <w:rsid w:val="00CE0004"/>
    <w:rsid w:val="00CE14A5"/>
    <w:rsid w:val="00CE14A6"/>
    <w:rsid w:val="00CE2E70"/>
    <w:rsid w:val="00CE4234"/>
    <w:rsid w:val="00CE524C"/>
    <w:rsid w:val="00CE5357"/>
    <w:rsid w:val="00CF180B"/>
    <w:rsid w:val="00CF1A10"/>
    <w:rsid w:val="00CF381D"/>
    <w:rsid w:val="00CF58E0"/>
    <w:rsid w:val="00CF7BD1"/>
    <w:rsid w:val="00CF7E18"/>
    <w:rsid w:val="00D009BD"/>
    <w:rsid w:val="00D0230C"/>
    <w:rsid w:val="00D0375B"/>
    <w:rsid w:val="00D13A07"/>
    <w:rsid w:val="00D163C3"/>
    <w:rsid w:val="00D239FC"/>
    <w:rsid w:val="00D24160"/>
    <w:rsid w:val="00D26D8F"/>
    <w:rsid w:val="00D27A69"/>
    <w:rsid w:val="00D33680"/>
    <w:rsid w:val="00D36EBE"/>
    <w:rsid w:val="00D371F8"/>
    <w:rsid w:val="00D40107"/>
    <w:rsid w:val="00D4011D"/>
    <w:rsid w:val="00D418F0"/>
    <w:rsid w:val="00D42931"/>
    <w:rsid w:val="00D44130"/>
    <w:rsid w:val="00D457F2"/>
    <w:rsid w:val="00D52508"/>
    <w:rsid w:val="00D53CA0"/>
    <w:rsid w:val="00D5490A"/>
    <w:rsid w:val="00D563C3"/>
    <w:rsid w:val="00D57752"/>
    <w:rsid w:val="00D62A87"/>
    <w:rsid w:val="00D6347D"/>
    <w:rsid w:val="00D65224"/>
    <w:rsid w:val="00D660E5"/>
    <w:rsid w:val="00D67105"/>
    <w:rsid w:val="00D70509"/>
    <w:rsid w:val="00D705D9"/>
    <w:rsid w:val="00D71CD1"/>
    <w:rsid w:val="00D72734"/>
    <w:rsid w:val="00D739C9"/>
    <w:rsid w:val="00D73B8F"/>
    <w:rsid w:val="00D73B9A"/>
    <w:rsid w:val="00D73F29"/>
    <w:rsid w:val="00D74885"/>
    <w:rsid w:val="00D74A18"/>
    <w:rsid w:val="00D74C12"/>
    <w:rsid w:val="00D7626B"/>
    <w:rsid w:val="00D77764"/>
    <w:rsid w:val="00D80AEE"/>
    <w:rsid w:val="00D81C4D"/>
    <w:rsid w:val="00D81D33"/>
    <w:rsid w:val="00D83650"/>
    <w:rsid w:val="00D84C96"/>
    <w:rsid w:val="00D85D4D"/>
    <w:rsid w:val="00D86032"/>
    <w:rsid w:val="00D8621F"/>
    <w:rsid w:val="00D8648A"/>
    <w:rsid w:val="00D86BCA"/>
    <w:rsid w:val="00D87384"/>
    <w:rsid w:val="00D9008B"/>
    <w:rsid w:val="00D90B97"/>
    <w:rsid w:val="00D924A4"/>
    <w:rsid w:val="00D9387A"/>
    <w:rsid w:val="00D94961"/>
    <w:rsid w:val="00D97DDA"/>
    <w:rsid w:val="00DA042D"/>
    <w:rsid w:val="00DA12F2"/>
    <w:rsid w:val="00DA1306"/>
    <w:rsid w:val="00DA366C"/>
    <w:rsid w:val="00DA610F"/>
    <w:rsid w:val="00DB0C50"/>
    <w:rsid w:val="00DB3571"/>
    <w:rsid w:val="00DB402E"/>
    <w:rsid w:val="00DC262F"/>
    <w:rsid w:val="00DC3A1D"/>
    <w:rsid w:val="00DC5A88"/>
    <w:rsid w:val="00DD1214"/>
    <w:rsid w:val="00DD2CF7"/>
    <w:rsid w:val="00DD396A"/>
    <w:rsid w:val="00DD6827"/>
    <w:rsid w:val="00DE0371"/>
    <w:rsid w:val="00DE1F4E"/>
    <w:rsid w:val="00DE38C1"/>
    <w:rsid w:val="00DE3B60"/>
    <w:rsid w:val="00DE3DC8"/>
    <w:rsid w:val="00DE4D4B"/>
    <w:rsid w:val="00DE5749"/>
    <w:rsid w:val="00DF06D5"/>
    <w:rsid w:val="00DF2871"/>
    <w:rsid w:val="00DF3605"/>
    <w:rsid w:val="00DF665B"/>
    <w:rsid w:val="00E00ECF"/>
    <w:rsid w:val="00E05424"/>
    <w:rsid w:val="00E057A5"/>
    <w:rsid w:val="00E05A2B"/>
    <w:rsid w:val="00E0692E"/>
    <w:rsid w:val="00E06CDF"/>
    <w:rsid w:val="00E10B39"/>
    <w:rsid w:val="00E11C58"/>
    <w:rsid w:val="00E13751"/>
    <w:rsid w:val="00E16422"/>
    <w:rsid w:val="00E16C51"/>
    <w:rsid w:val="00E17CEA"/>
    <w:rsid w:val="00E20C64"/>
    <w:rsid w:val="00E25EB5"/>
    <w:rsid w:val="00E26B86"/>
    <w:rsid w:val="00E30747"/>
    <w:rsid w:val="00E34CB4"/>
    <w:rsid w:val="00E3609D"/>
    <w:rsid w:val="00E37221"/>
    <w:rsid w:val="00E37A25"/>
    <w:rsid w:val="00E40636"/>
    <w:rsid w:val="00E40BF9"/>
    <w:rsid w:val="00E43E90"/>
    <w:rsid w:val="00E45770"/>
    <w:rsid w:val="00E4662E"/>
    <w:rsid w:val="00E469DD"/>
    <w:rsid w:val="00E52437"/>
    <w:rsid w:val="00E52956"/>
    <w:rsid w:val="00E5342B"/>
    <w:rsid w:val="00E55B6A"/>
    <w:rsid w:val="00E56D0E"/>
    <w:rsid w:val="00E578F1"/>
    <w:rsid w:val="00E57DC9"/>
    <w:rsid w:val="00E60190"/>
    <w:rsid w:val="00E605DA"/>
    <w:rsid w:val="00E6092D"/>
    <w:rsid w:val="00E61D28"/>
    <w:rsid w:val="00E673B6"/>
    <w:rsid w:val="00E70F4B"/>
    <w:rsid w:val="00E753DB"/>
    <w:rsid w:val="00E75771"/>
    <w:rsid w:val="00E76D8C"/>
    <w:rsid w:val="00E774CB"/>
    <w:rsid w:val="00E77CD2"/>
    <w:rsid w:val="00E77E58"/>
    <w:rsid w:val="00E826AA"/>
    <w:rsid w:val="00E838E1"/>
    <w:rsid w:val="00E84DF7"/>
    <w:rsid w:val="00E93D8A"/>
    <w:rsid w:val="00E9414B"/>
    <w:rsid w:val="00E94267"/>
    <w:rsid w:val="00E953C9"/>
    <w:rsid w:val="00EA0325"/>
    <w:rsid w:val="00EA0D69"/>
    <w:rsid w:val="00EA237A"/>
    <w:rsid w:val="00EA35B4"/>
    <w:rsid w:val="00EA3A73"/>
    <w:rsid w:val="00EA5393"/>
    <w:rsid w:val="00EA68B7"/>
    <w:rsid w:val="00EB1255"/>
    <w:rsid w:val="00EB360E"/>
    <w:rsid w:val="00EB4D20"/>
    <w:rsid w:val="00EB6B07"/>
    <w:rsid w:val="00EC0752"/>
    <w:rsid w:val="00EC088A"/>
    <w:rsid w:val="00EC4BB5"/>
    <w:rsid w:val="00EC62BD"/>
    <w:rsid w:val="00EC7F7A"/>
    <w:rsid w:val="00ED021C"/>
    <w:rsid w:val="00ED262E"/>
    <w:rsid w:val="00ED349B"/>
    <w:rsid w:val="00ED37CB"/>
    <w:rsid w:val="00ED3F0A"/>
    <w:rsid w:val="00EE17C3"/>
    <w:rsid w:val="00EE4834"/>
    <w:rsid w:val="00EE48FB"/>
    <w:rsid w:val="00EE741F"/>
    <w:rsid w:val="00EE7EC0"/>
    <w:rsid w:val="00EF088F"/>
    <w:rsid w:val="00EF2891"/>
    <w:rsid w:val="00EF3DCE"/>
    <w:rsid w:val="00EF4C79"/>
    <w:rsid w:val="00F02CF2"/>
    <w:rsid w:val="00F030C5"/>
    <w:rsid w:val="00F032A4"/>
    <w:rsid w:val="00F034E2"/>
    <w:rsid w:val="00F04406"/>
    <w:rsid w:val="00F05F20"/>
    <w:rsid w:val="00F076C4"/>
    <w:rsid w:val="00F1038F"/>
    <w:rsid w:val="00F10C5E"/>
    <w:rsid w:val="00F15127"/>
    <w:rsid w:val="00F16124"/>
    <w:rsid w:val="00F176B1"/>
    <w:rsid w:val="00F2346A"/>
    <w:rsid w:val="00F2672C"/>
    <w:rsid w:val="00F2735B"/>
    <w:rsid w:val="00F31589"/>
    <w:rsid w:val="00F3227A"/>
    <w:rsid w:val="00F34120"/>
    <w:rsid w:val="00F37548"/>
    <w:rsid w:val="00F40389"/>
    <w:rsid w:val="00F405B4"/>
    <w:rsid w:val="00F40AE1"/>
    <w:rsid w:val="00F43CD7"/>
    <w:rsid w:val="00F44E74"/>
    <w:rsid w:val="00F45EDF"/>
    <w:rsid w:val="00F465DF"/>
    <w:rsid w:val="00F4721C"/>
    <w:rsid w:val="00F523A4"/>
    <w:rsid w:val="00F527C0"/>
    <w:rsid w:val="00F53EB8"/>
    <w:rsid w:val="00F56F6A"/>
    <w:rsid w:val="00F57A44"/>
    <w:rsid w:val="00F60250"/>
    <w:rsid w:val="00F63501"/>
    <w:rsid w:val="00F650C3"/>
    <w:rsid w:val="00F6722C"/>
    <w:rsid w:val="00F67EEC"/>
    <w:rsid w:val="00F70211"/>
    <w:rsid w:val="00F71D90"/>
    <w:rsid w:val="00F73BEA"/>
    <w:rsid w:val="00F7409D"/>
    <w:rsid w:val="00F76C11"/>
    <w:rsid w:val="00F77B30"/>
    <w:rsid w:val="00F81E30"/>
    <w:rsid w:val="00F84596"/>
    <w:rsid w:val="00F8705C"/>
    <w:rsid w:val="00F90317"/>
    <w:rsid w:val="00F91EFE"/>
    <w:rsid w:val="00F92115"/>
    <w:rsid w:val="00F92357"/>
    <w:rsid w:val="00F92D00"/>
    <w:rsid w:val="00F93805"/>
    <w:rsid w:val="00F94F40"/>
    <w:rsid w:val="00F96032"/>
    <w:rsid w:val="00F97AB0"/>
    <w:rsid w:val="00FA071F"/>
    <w:rsid w:val="00FA0B21"/>
    <w:rsid w:val="00FA2B72"/>
    <w:rsid w:val="00FA6699"/>
    <w:rsid w:val="00FB066F"/>
    <w:rsid w:val="00FB1177"/>
    <w:rsid w:val="00FB7838"/>
    <w:rsid w:val="00FB7E66"/>
    <w:rsid w:val="00FC22D2"/>
    <w:rsid w:val="00FC552C"/>
    <w:rsid w:val="00FC57D4"/>
    <w:rsid w:val="00FC5A81"/>
    <w:rsid w:val="00FC6798"/>
    <w:rsid w:val="00FC79D8"/>
    <w:rsid w:val="00FD0562"/>
    <w:rsid w:val="00FD141F"/>
    <w:rsid w:val="00FD155C"/>
    <w:rsid w:val="00FE0209"/>
    <w:rsid w:val="00FE07F5"/>
    <w:rsid w:val="00FE08F6"/>
    <w:rsid w:val="00FE0A1D"/>
    <w:rsid w:val="00FE3752"/>
    <w:rsid w:val="00FE4931"/>
    <w:rsid w:val="00FF0BA8"/>
    <w:rsid w:val="00FF1450"/>
    <w:rsid w:val="00FF1630"/>
    <w:rsid w:val="00FF21E9"/>
    <w:rsid w:val="00FF3B36"/>
    <w:rsid w:val="00FF6540"/>
    <w:rsid w:val="00FF6CFC"/>
    <w:rsid w:val="00FF6D71"/>
    <w:rsid w:val="00FF7C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DD2CFC"/>
  <w15:docId w15:val="{D96BAF8E-4C5A-4482-BE63-DDAE9D9EB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5F21"/>
    <w:pPr>
      <w:spacing w:line="360" w:lineRule="auto"/>
      <w:jc w:val="both"/>
    </w:pPr>
    <w:rPr>
      <w:rFonts w:ascii="Verdana" w:eastAsia="Times New Roman" w:hAnsi="Verdana" w:cs="Tahoma"/>
    </w:rPr>
  </w:style>
  <w:style w:type="paragraph" w:styleId="Heading1">
    <w:name w:val="heading 1"/>
    <w:basedOn w:val="Normal"/>
    <w:next w:val="Normal"/>
    <w:link w:val="Heading1Char"/>
    <w:qFormat/>
    <w:rsid w:val="00B72945"/>
    <w:pPr>
      <w:keepNext/>
      <w:keepLines/>
      <w:numPr>
        <w:numId w:val="1"/>
      </w:numPr>
      <w:spacing w:before="480" w:line="276" w:lineRule="auto"/>
      <w:outlineLvl w:val="0"/>
    </w:pPr>
    <w:rPr>
      <w:b/>
      <w:bCs/>
      <w:sz w:val="32"/>
      <w:szCs w:val="28"/>
      <w:lang w:val="vi-VN" w:eastAsia="vi-VN"/>
    </w:rPr>
  </w:style>
  <w:style w:type="paragraph" w:styleId="Heading2">
    <w:name w:val="heading 2"/>
    <w:basedOn w:val="Normal"/>
    <w:next w:val="Normal"/>
    <w:link w:val="Heading2Char"/>
    <w:unhideWhenUsed/>
    <w:qFormat/>
    <w:rsid w:val="006911F3"/>
    <w:pPr>
      <w:keepNext/>
      <w:keepLines/>
      <w:numPr>
        <w:ilvl w:val="1"/>
        <w:numId w:val="1"/>
      </w:numPr>
      <w:spacing w:before="200"/>
      <w:outlineLvl w:val="1"/>
    </w:pPr>
    <w:rPr>
      <w:b/>
      <w:bCs/>
      <w:sz w:val="28"/>
      <w:szCs w:val="26"/>
      <w:lang w:val="vi-VN" w:eastAsia="vi-VN"/>
    </w:rPr>
  </w:style>
  <w:style w:type="paragraph" w:styleId="Heading3">
    <w:name w:val="heading 3"/>
    <w:basedOn w:val="Normal"/>
    <w:next w:val="Normal"/>
    <w:link w:val="Heading3Char"/>
    <w:unhideWhenUsed/>
    <w:qFormat/>
    <w:rsid w:val="00EA3A73"/>
    <w:pPr>
      <w:keepNext/>
      <w:keepLines/>
      <w:numPr>
        <w:ilvl w:val="2"/>
        <w:numId w:val="1"/>
      </w:numPr>
      <w:spacing w:before="200"/>
      <w:ind w:left="720"/>
      <w:outlineLvl w:val="2"/>
    </w:pPr>
    <w:rPr>
      <w:b/>
      <w:bCs/>
      <w:sz w:val="24"/>
      <w:szCs w:val="22"/>
      <w:lang w:val="vi-VN" w:eastAsia="vi-VN"/>
    </w:rPr>
  </w:style>
  <w:style w:type="paragraph" w:styleId="Heading4">
    <w:name w:val="heading 4"/>
    <w:basedOn w:val="Normal"/>
    <w:next w:val="Normal"/>
    <w:link w:val="Heading4Char"/>
    <w:unhideWhenUsed/>
    <w:qFormat/>
    <w:rsid w:val="00B72945"/>
    <w:pPr>
      <w:keepNext/>
      <w:keepLines/>
      <w:numPr>
        <w:ilvl w:val="3"/>
        <w:numId w:val="1"/>
      </w:numPr>
      <w:spacing w:before="200" w:line="276" w:lineRule="auto"/>
      <w:outlineLvl w:val="3"/>
    </w:pPr>
    <w:rPr>
      <w:b/>
      <w:bCs/>
      <w:i/>
      <w:iCs/>
      <w:sz w:val="22"/>
      <w:szCs w:val="22"/>
      <w:lang w:val="vi-VN" w:eastAsia="vi-VN"/>
    </w:rPr>
  </w:style>
  <w:style w:type="paragraph" w:styleId="Heading5">
    <w:name w:val="heading 5"/>
    <w:aliases w:val="HD5-TLGP-TTDD"/>
    <w:basedOn w:val="Normal"/>
    <w:next w:val="Normal"/>
    <w:link w:val="Heading5Char"/>
    <w:unhideWhenUsed/>
    <w:qFormat/>
    <w:rsid w:val="00247019"/>
    <w:pPr>
      <w:keepNext/>
      <w:keepLines/>
      <w:numPr>
        <w:ilvl w:val="4"/>
        <w:numId w:val="1"/>
      </w:numPr>
      <w:spacing w:before="200" w:line="276" w:lineRule="auto"/>
      <w:outlineLvl w:val="4"/>
    </w:pPr>
    <w:rPr>
      <w:color w:val="243F60"/>
      <w:sz w:val="22"/>
      <w:szCs w:val="22"/>
      <w:lang w:val="vi-VN" w:eastAsia="vi-VN"/>
    </w:rPr>
  </w:style>
  <w:style w:type="paragraph" w:styleId="Heading6">
    <w:name w:val="heading 6"/>
    <w:basedOn w:val="Normal"/>
    <w:next w:val="Normal"/>
    <w:link w:val="Heading6Char"/>
    <w:unhideWhenUsed/>
    <w:qFormat/>
    <w:rsid w:val="00247019"/>
    <w:pPr>
      <w:keepNext/>
      <w:keepLines/>
      <w:numPr>
        <w:ilvl w:val="5"/>
        <w:numId w:val="1"/>
      </w:numPr>
      <w:spacing w:before="200" w:line="276" w:lineRule="auto"/>
      <w:outlineLvl w:val="5"/>
    </w:pPr>
    <w:rPr>
      <w:i/>
      <w:iCs/>
      <w:color w:val="243F60"/>
      <w:sz w:val="22"/>
      <w:szCs w:val="22"/>
      <w:lang w:val="vi-VN" w:eastAsia="vi-VN"/>
    </w:rPr>
  </w:style>
  <w:style w:type="paragraph" w:styleId="Heading7">
    <w:name w:val="heading 7"/>
    <w:basedOn w:val="Normal"/>
    <w:next w:val="Normal"/>
    <w:link w:val="Heading7Char"/>
    <w:unhideWhenUsed/>
    <w:qFormat/>
    <w:rsid w:val="00247019"/>
    <w:pPr>
      <w:keepNext/>
      <w:keepLines/>
      <w:numPr>
        <w:ilvl w:val="6"/>
        <w:numId w:val="1"/>
      </w:numPr>
      <w:spacing w:before="200" w:line="276" w:lineRule="auto"/>
      <w:outlineLvl w:val="6"/>
    </w:pPr>
    <w:rPr>
      <w:i/>
      <w:iCs/>
      <w:color w:val="404040"/>
      <w:sz w:val="22"/>
      <w:szCs w:val="22"/>
      <w:lang w:val="vi-VN" w:eastAsia="vi-VN"/>
    </w:rPr>
  </w:style>
  <w:style w:type="paragraph" w:styleId="Heading8">
    <w:name w:val="heading 8"/>
    <w:basedOn w:val="Normal"/>
    <w:next w:val="Normal"/>
    <w:link w:val="Heading8Char"/>
    <w:unhideWhenUsed/>
    <w:qFormat/>
    <w:rsid w:val="00247019"/>
    <w:pPr>
      <w:keepNext/>
      <w:keepLines/>
      <w:numPr>
        <w:ilvl w:val="7"/>
        <w:numId w:val="1"/>
      </w:numPr>
      <w:spacing w:before="200" w:line="276" w:lineRule="auto"/>
      <w:outlineLvl w:val="7"/>
    </w:pPr>
    <w:rPr>
      <w:color w:val="404040"/>
      <w:lang w:val="vi-VN" w:eastAsia="vi-VN"/>
    </w:rPr>
  </w:style>
  <w:style w:type="paragraph" w:styleId="Heading9">
    <w:name w:val="heading 9"/>
    <w:basedOn w:val="Normal"/>
    <w:next w:val="Normal"/>
    <w:link w:val="Heading9Char"/>
    <w:unhideWhenUsed/>
    <w:qFormat/>
    <w:rsid w:val="00247019"/>
    <w:pPr>
      <w:keepNext/>
      <w:keepLines/>
      <w:numPr>
        <w:ilvl w:val="8"/>
        <w:numId w:val="1"/>
      </w:numPr>
      <w:spacing w:before="200" w:line="276" w:lineRule="auto"/>
      <w:outlineLvl w:val="8"/>
    </w:pPr>
    <w:rPr>
      <w:i/>
      <w:iCs/>
      <w:color w:val="404040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3B8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nhideWhenUsed/>
    <w:rsid w:val="00D73B8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D73B8F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73B8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B8F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3B8F"/>
    <w:pPr>
      <w:spacing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B8F"/>
    <w:rPr>
      <w:rFonts w:ascii="Tahoma" w:eastAsia="Times New Roman" w:hAnsi="Tahoma" w:cs="Tahoma"/>
      <w:sz w:val="16"/>
      <w:szCs w:val="16"/>
      <w:lang w:val="en-US"/>
    </w:rPr>
  </w:style>
  <w:style w:type="paragraph" w:customStyle="1" w:styleId="FooterOdd">
    <w:name w:val="Footer Odd"/>
    <w:basedOn w:val="Normal"/>
    <w:qFormat/>
    <w:rsid w:val="00D73B8F"/>
    <w:pPr>
      <w:pBdr>
        <w:top w:val="single" w:sz="4" w:space="1" w:color="4F81BD"/>
      </w:pBdr>
      <w:spacing w:after="180" w:line="264" w:lineRule="auto"/>
      <w:jc w:val="right"/>
    </w:pPr>
    <w:rPr>
      <w:rFonts w:ascii="Calibri" w:eastAsia="Calibri" w:hAnsi="Calibri"/>
      <w:color w:val="1F497D"/>
      <w:lang w:eastAsia="ja-JP"/>
    </w:rPr>
  </w:style>
  <w:style w:type="character" w:styleId="PageNumber">
    <w:name w:val="page number"/>
    <w:basedOn w:val="DefaultParagraphFont"/>
    <w:rsid w:val="00D73B8F"/>
  </w:style>
  <w:style w:type="paragraph" w:styleId="ListParagraph">
    <w:name w:val="List Paragraph"/>
    <w:basedOn w:val="Normal"/>
    <w:uiPriority w:val="34"/>
    <w:qFormat/>
    <w:rsid w:val="00D73B8F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E7BBB"/>
    <w:rPr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E7BBB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nhideWhenUsed/>
    <w:rsid w:val="00D660E5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D660E5"/>
  </w:style>
  <w:style w:type="character" w:customStyle="1" w:styleId="CommentTextChar">
    <w:name w:val="Comment Text Char"/>
    <w:basedOn w:val="DefaultParagraphFont"/>
    <w:link w:val="CommentText"/>
    <w:rsid w:val="00D660E5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60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60E5"/>
    <w:rPr>
      <w:rFonts w:ascii="Times New Roman" w:eastAsia="Times New Roman" w:hAnsi="Times New Roman"/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1574A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1574A"/>
    <w:rPr>
      <w:rFonts w:ascii="Times New Roman" w:eastAsia="Times New Roman" w:hAnsi="Times New Roman"/>
    </w:rPr>
  </w:style>
  <w:style w:type="character" w:styleId="EndnoteReference">
    <w:name w:val="endnote reference"/>
    <w:basedOn w:val="DefaultParagraphFont"/>
    <w:uiPriority w:val="99"/>
    <w:semiHidden/>
    <w:unhideWhenUsed/>
    <w:rsid w:val="00B1574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574A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574A"/>
    <w:rPr>
      <w:rFonts w:ascii="Times New Roman" w:eastAsia="Times New Roman" w:hAnsi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B1574A"/>
    <w:rPr>
      <w:vertAlign w:val="superscript"/>
    </w:rPr>
  </w:style>
  <w:style w:type="paragraph" w:styleId="NormalWeb">
    <w:name w:val="Normal (Web)"/>
    <w:basedOn w:val="Normal"/>
    <w:uiPriority w:val="99"/>
    <w:unhideWhenUsed/>
    <w:rsid w:val="0079167D"/>
    <w:pPr>
      <w:spacing w:before="100" w:beforeAutospacing="1" w:after="100" w:afterAutospacing="1" w:line="240" w:lineRule="auto"/>
    </w:pPr>
    <w:rPr>
      <w:szCs w:val="24"/>
    </w:rPr>
  </w:style>
  <w:style w:type="character" w:customStyle="1" w:styleId="apple-converted-space">
    <w:name w:val="apple-converted-space"/>
    <w:basedOn w:val="DefaultParagraphFont"/>
    <w:rsid w:val="0079167D"/>
  </w:style>
  <w:style w:type="paragraph" w:customStyle="1" w:styleId="StyleRB">
    <w:name w:val="StyleRB"/>
    <w:basedOn w:val="Normal"/>
    <w:next w:val="Normal"/>
    <w:link w:val="StyleRBChar"/>
    <w:qFormat/>
    <w:rsid w:val="007C5B0D"/>
    <w:rPr>
      <w:b/>
      <w:color w:val="FF0000"/>
      <w:szCs w:val="22"/>
      <w:lang w:eastAsia="vi-VN"/>
    </w:rPr>
  </w:style>
  <w:style w:type="character" w:customStyle="1" w:styleId="StyleRBChar">
    <w:name w:val="StyleRB Char"/>
    <w:link w:val="StyleRB"/>
    <w:rsid w:val="007C5B0D"/>
    <w:rPr>
      <w:rFonts w:ascii="Tahoma" w:eastAsia="Times New Roman" w:hAnsi="Tahoma" w:cs="Tahoma"/>
      <w:b/>
      <w:color w:val="FF0000"/>
      <w:szCs w:val="22"/>
      <w:lang w:eastAsia="vi-VN"/>
    </w:rPr>
  </w:style>
  <w:style w:type="character" w:customStyle="1" w:styleId="Heading1Char">
    <w:name w:val="Heading 1 Char"/>
    <w:basedOn w:val="DefaultParagraphFont"/>
    <w:link w:val="Heading1"/>
    <w:rsid w:val="00B72945"/>
    <w:rPr>
      <w:rFonts w:ascii="Verdana" w:eastAsia="Times New Roman" w:hAnsi="Verdana" w:cs="Tahoma"/>
      <w:b/>
      <w:bCs/>
      <w:sz w:val="32"/>
      <w:szCs w:val="28"/>
      <w:lang w:val="vi-VN" w:eastAsia="vi-VN"/>
    </w:rPr>
  </w:style>
  <w:style w:type="character" w:customStyle="1" w:styleId="Heading2Char">
    <w:name w:val="Heading 2 Char"/>
    <w:basedOn w:val="DefaultParagraphFont"/>
    <w:link w:val="Heading2"/>
    <w:rsid w:val="006911F3"/>
    <w:rPr>
      <w:rFonts w:ascii="Verdana" w:eastAsia="Times New Roman" w:hAnsi="Verdana" w:cs="Tahoma"/>
      <w:b/>
      <w:bCs/>
      <w:sz w:val="28"/>
      <w:szCs w:val="26"/>
      <w:lang w:val="vi-VN" w:eastAsia="vi-VN"/>
    </w:rPr>
  </w:style>
  <w:style w:type="character" w:customStyle="1" w:styleId="Heading3Char">
    <w:name w:val="Heading 3 Char"/>
    <w:basedOn w:val="DefaultParagraphFont"/>
    <w:link w:val="Heading3"/>
    <w:rsid w:val="00EA3A73"/>
    <w:rPr>
      <w:rFonts w:ascii="Verdana" w:eastAsia="Times New Roman" w:hAnsi="Verdana" w:cs="Tahoma"/>
      <w:b/>
      <w:bCs/>
      <w:sz w:val="24"/>
      <w:szCs w:val="22"/>
      <w:lang w:val="vi-VN" w:eastAsia="vi-VN"/>
    </w:rPr>
  </w:style>
  <w:style w:type="character" w:customStyle="1" w:styleId="Heading4Char">
    <w:name w:val="Heading 4 Char"/>
    <w:basedOn w:val="DefaultParagraphFont"/>
    <w:link w:val="Heading4"/>
    <w:rsid w:val="00B72945"/>
    <w:rPr>
      <w:rFonts w:ascii="Verdana" w:eastAsia="Times New Roman" w:hAnsi="Verdana" w:cs="Tahoma"/>
      <w:b/>
      <w:bCs/>
      <w:i/>
      <w:iCs/>
      <w:sz w:val="22"/>
      <w:szCs w:val="22"/>
      <w:lang w:val="vi-VN" w:eastAsia="vi-VN"/>
    </w:rPr>
  </w:style>
  <w:style w:type="character" w:customStyle="1" w:styleId="Heading5Char">
    <w:name w:val="Heading 5 Char"/>
    <w:aliases w:val="HD5-TLGP-TTDD Char"/>
    <w:basedOn w:val="DefaultParagraphFont"/>
    <w:link w:val="Heading5"/>
    <w:rsid w:val="00247019"/>
    <w:rPr>
      <w:rFonts w:ascii="Verdana" w:eastAsia="Times New Roman" w:hAnsi="Verdana" w:cs="Tahoma"/>
      <w:color w:val="243F60"/>
      <w:sz w:val="22"/>
      <w:szCs w:val="22"/>
      <w:lang w:val="vi-VN" w:eastAsia="vi-VN"/>
    </w:rPr>
  </w:style>
  <w:style w:type="character" w:customStyle="1" w:styleId="Heading6Char">
    <w:name w:val="Heading 6 Char"/>
    <w:basedOn w:val="DefaultParagraphFont"/>
    <w:link w:val="Heading6"/>
    <w:rsid w:val="00247019"/>
    <w:rPr>
      <w:rFonts w:ascii="Verdana" w:eastAsia="Times New Roman" w:hAnsi="Verdana" w:cs="Tahoma"/>
      <w:i/>
      <w:iCs/>
      <w:color w:val="243F60"/>
      <w:sz w:val="22"/>
      <w:szCs w:val="22"/>
      <w:lang w:val="vi-VN" w:eastAsia="vi-VN"/>
    </w:rPr>
  </w:style>
  <w:style w:type="character" w:customStyle="1" w:styleId="Heading7Char">
    <w:name w:val="Heading 7 Char"/>
    <w:basedOn w:val="DefaultParagraphFont"/>
    <w:link w:val="Heading7"/>
    <w:rsid w:val="00247019"/>
    <w:rPr>
      <w:rFonts w:ascii="Verdana" w:eastAsia="Times New Roman" w:hAnsi="Verdana" w:cs="Tahoma"/>
      <w:i/>
      <w:iCs/>
      <w:color w:val="404040"/>
      <w:sz w:val="22"/>
      <w:szCs w:val="22"/>
      <w:lang w:val="vi-VN" w:eastAsia="vi-VN"/>
    </w:rPr>
  </w:style>
  <w:style w:type="character" w:customStyle="1" w:styleId="Heading8Char">
    <w:name w:val="Heading 8 Char"/>
    <w:basedOn w:val="DefaultParagraphFont"/>
    <w:link w:val="Heading8"/>
    <w:rsid w:val="00247019"/>
    <w:rPr>
      <w:rFonts w:ascii="Verdana" w:eastAsia="Times New Roman" w:hAnsi="Verdana" w:cs="Tahoma"/>
      <w:color w:val="404040"/>
      <w:lang w:val="vi-VN" w:eastAsia="vi-VN"/>
    </w:rPr>
  </w:style>
  <w:style w:type="character" w:customStyle="1" w:styleId="Heading9Char">
    <w:name w:val="Heading 9 Char"/>
    <w:basedOn w:val="DefaultParagraphFont"/>
    <w:link w:val="Heading9"/>
    <w:rsid w:val="00247019"/>
    <w:rPr>
      <w:rFonts w:ascii="Verdana" w:eastAsia="Times New Roman" w:hAnsi="Verdana" w:cs="Tahoma"/>
      <w:i/>
      <w:iCs/>
      <w:color w:val="404040"/>
      <w:lang w:val="vi-VN" w:eastAsia="vi-VN"/>
    </w:rPr>
  </w:style>
  <w:style w:type="character" w:styleId="PlaceholderText">
    <w:name w:val="Placeholder Text"/>
    <w:basedOn w:val="DefaultParagraphFont"/>
    <w:uiPriority w:val="99"/>
    <w:semiHidden/>
    <w:rsid w:val="001C4939"/>
    <w:rPr>
      <w:color w:val="808080"/>
    </w:rPr>
  </w:style>
  <w:style w:type="table" w:styleId="LightGrid-Accent5">
    <w:name w:val="Light Grid Accent 5"/>
    <w:basedOn w:val="TableNormal"/>
    <w:uiPriority w:val="62"/>
    <w:rsid w:val="00C9273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body">
    <w:name w:val="!body"/>
    <w:basedOn w:val="BodyText"/>
    <w:rsid w:val="005655C8"/>
    <w:pPr>
      <w:spacing w:after="240" w:line="240" w:lineRule="auto"/>
    </w:pPr>
    <w:rPr>
      <w:rFonts w:ascii="Times New Roman" w:hAnsi="Times New Roman" w:cs="Times New Roman"/>
      <w:sz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5655C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655C8"/>
    <w:rPr>
      <w:rFonts w:ascii="Tahoma" w:eastAsia="Times New Roman" w:hAnsi="Tahoma" w:cs="Tahoma"/>
    </w:rPr>
  </w:style>
  <w:style w:type="paragraph" w:customStyle="1" w:styleId="DefinitionDfinition">
    <w:name w:val="DefinitionDéfinition"/>
    <w:basedOn w:val="Normal"/>
    <w:next w:val="Normal"/>
    <w:rsid w:val="000330B5"/>
    <w:pPr>
      <w:tabs>
        <w:tab w:val="left" w:pos="900"/>
      </w:tabs>
      <w:spacing w:after="240" w:line="240" w:lineRule="auto"/>
    </w:pPr>
    <w:rPr>
      <w:rFonts w:ascii="Times New Roman" w:hAnsi="Times New Roman" w:cs="Times New Roman"/>
      <w:sz w:val="24"/>
      <w:lang w:val="fr-CA"/>
    </w:rPr>
  </w:style>
  <w:style w:type="paragraph" w:styleId="TOC1">
    <w:name w:val="toc 1"/>
    <w:basedOn w:val="Normal"/>
    <w:next w:val="Normal"/>
    <w:autoRedefine/>
    <w:uiPriority w:val="39"/>
    <w:unhideWhenUsed/>
    <w:rsid w:val="00C311DC"/>
    <w:pPr>
      <w:tabs>
        <w:tab w:val="left" w:pos="461"/>
        <w:tab w:val="right" w:leader="dot" w:pos="9720"/>
      </w:tabs>
      <w:spacing w:after="240" w:line="240" w:lineRule="auto"/>
      <w:ind w:right="576"/>
    </w:pPr>
    <w:rPr>
      <w:rFonts w:cs="Times New Roman"/>
      <w:b/>
      <w:noProof/>
      <w:lang w:val="en-CA"/>
    </w:rPr>
  </w:style>
  <w:style w:type="paragraph" w:styleId="TOC2">
    <w:name w:val="toc 2"/>
    <w:basedOn w:val="Normal"/>
    <w:next w:val="Normal"/>
    <w:autoRedefine/>
    <w:uiPriority w:val="39"/>
    <w:unhideWhenUsed/>
    <w:rsid w:val="005F7D7C"/>
    <w:pPr>
      <w:tabs>
        <w:tab w:val="left" w:leader="dot" w:pos="922"/>
        <w:tab w:val="right" w:leader="dot" w:pos="9720"/>
      </w:tabs>
      <w:spacing w:line="240" w:lineRule="auto"/>
    </w:pPr>
    <w:rPr>
      <w:rFonts w:cs="Times New Roman"/>
      <w:lang w:val="en-CA"/>
    </w:rPr>
  </w:style>
  <w:style w:type="paragraph" w:styleId="TOC3">
    <w:name w:val="toc 3"/>
    <w:basedOn w:val="Normal"/>
    <w:next w:val="Normal"/>
    <w:autoRedefine/>
    <w:uiPriority w:val="39"/>
    <w:unhideWhenUsed/>
    <w:rsid w:val="005F7D7C"/>
    <w:pPr>
      <w:tabs>
        <w:tab w:val="left" w:leader="dot" w:pos="1382"/>
        <w:tab w:val="right" w:leader="dot" w:pos="9720"/>
      </w:tabs>
      <w:spacing w:after="120" w:line="240" w:lineRule="auto"/>
    </w:pPr>
    <w:rPr>
      <w:rFonts w:cs="Times New Roman"/>
      <w:lang w:val="en-CA"/>
    </w:rPr>
  </w:style>
  <w:style w:type="paragraph" w:customStyle="1" w:styleId="Bullet2">
    <w:name w:val="Bullet2"/>
    <w:basedOn w:val="Normal"/>
    <w:rsid w:val="00846D20"/>
    <w:pPr>
      <w:numPr>
        <w:numId w:val="2"/>
      </w:numPr>
      <w:spacing w:after="120" w:line="240" w:lineRule="auto"/>
    </w:pPr>
    <w:rPr>
      <w:rFonts w:ascii="Times New Roman" w:hAnsi="Times New Roman" w:cs="Times New Roman"/>
      <w:sz w:val="24"/>
      <w:lang w:val="en-CA"/>
    </w:rPr>
  </w:style>
  <w:style w:type="paragraph" w:customStyle="1" w:styleId="Bullet3">
    <w:name w:val="Bullet3"/>
    <w:basedOn w:val="Normal"/>
    <w:rsid w:val="00846D20"/>
    <w:pPr>
      <w:numPr>
        <w:numId w:val="3"/>
      </w:numPr>
      <w:spacing w:after="60" w:line="240" w:lineRule="auto"/>
    </w:pPr>
    <w:rPr>
      <w:rFonts w:ascii="Times New Roman" w:hAnsi="Times New Roman" w:cs="Times New Roman"/>
      <w:sz w:val="24"/>
      <w:lang w:val="en-CA"/>
    </w:rPr>
  </w:style>
  <w:style w:type="paragraph" w:customStyle="1" w:styleId="Bullet4">
    <w:name w:val="Bullet4"/>
    <w:basedOn w:val="Normal"/>
    <w:rsid w:val="009D537B"/>
    <w:pPr>
      <w:numPr>
        <w:numId w:val="8"/>
      </w:numPr>
      <w:spacing w:after="80" w:line="240" w:lineRule="auto"/>
    </w:pPr>
    <w:rPr>
      <w:rFonts w:ascii="Times New Roman" w:hAnsi="Times New Roman" w:cs="Times New Roman"/>
      <w:sz w:val="24"/>
      <w:lang w:val="en-CA"/>
    </w:rPr>
  </w:style>
  <w:style w:type="paragraph" w:customStyle="1" w:styleId="Bullet5">
    <w:name w:val="Bullet5"/>
    <w:basedOn w:val="Normal"/>
    <w:rsid w:val="009D537B"/>
    <w:pPr>
      <w:numPr>
        <w:numId w:val="9"/>
      </w:numPr>
      <w:spacing w:after="80" w:line="240" w:lineRule="auto"/>
    </w:pPr>
    <w:rPr>
      <w:rFonts w:ascii="Times New Roman" w:hAnsi="Times New Roman" w:cs="Times New Roman"/>
      <w:sz w:val="24"/>
      <w:lang w:val="en-CA"/>
    </w:rPr>
  </w:style>
  <w:style w:type="character" w:styleId="Strong">
    <w:name w:val="Strong"/>
    <w:basedOn w:val="DefaultParagraphFont"/>
    <w:qFormat/>
    <w:rsid w:val="004D5099"/>
    <w:rPr>
      <w:b/>
      <w:bCs/>
    </w:rPr>
  </w:style>
  <w:style w:type="character" w:styleId="Hyperlink">
    <w:name w:val="Hyperlink"/>
    <w:basedOn w:val="DefaultParagraphFont"/>
    <w:uiPriority w:val="99"/>
    <w:unhideWhenUsed/>
    <w:qFormat/>
    <w:rsid w:val="00560A66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560A66"/>
  </w:style>
  <w:style w:type="paragraph" w:styleId="TOC4">
    <w:name w:val="toc 4"/>
    <w:basedOn w:val="Normal"/>
    <w:next w:val="Normal"/>
    <w:autoRedefine/>
    <w:uiPriority w:val="39"/>
    <w:semiHidden/>
    <w:unhideWhenUsed/>
    <w:rsid w:val="005F7D7C"/>
    <w:pPr>
      <w:spacing w:after="1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07D21"/>
    <w:pPr>
      <w:spacing w:after="100"/>
      <w:ind w:left="8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07D21"/>
    <w:pPr>
      <w:spacing w:after="100"/>
      <w:ind w:left="1000"/>
    </w:pPr>
  </w:style>
  <w:style w:type="paragraph" w:styleId="Caption">
    <w:name w:val="caption"/>
    <w:aliases w:val="DTSC_Caption"/>
    <w:basedOn w:val="Normal"/>
    <w:next w:val="Normal"/>
    <w:autoRedefine/>
    <w:uiPriority w:val="35"/>
    <w:unhideWhenUsed/>
    <w:qFormat/>
    <w:rsid w:val="00E5342B"/>
    <w:pPr>
      <w:spacing w:after="200"/>
      <w:jc w:val="center"/>
    </w:pPr>
    <w:rPr>
      <w:b/>
      <w:bCs/>
      <w:color w:val="11754D"/>
      <w:sz w:val="18"/>
      <w:szCs w:val="18"/>
    </w:rPr>
  </w:style>
  <w:style w:type="table" w:customStyle="1" w:styleId="DTSC">
    <w:name w:val="DTSC"/>
    <w:basedOn w:val="TableNormal"/>
    <w:uiPriority w:val="99"/>
    <w:rsid w:val="000F7A43"/>
    <w:rPr>
      <w:rFonts w:ascii="Verdana" w:hAnsi="Verdana"/>
    </w:rPr>
    <w:tblPr>
      <w:tblBorders>
        <w:top w:val="single" w:sz="4" w:space="0" w:color="76923C" w:themeColor="accent3" w:themeShade="BF"/>
        <w:left w:val="single" w:sz="4" w:space="0" w:color="76923C" w:themeColor="accent3" w:themeShade="BF"/>
        <w:bottom w:val="single" w:sz="4" w:space="0" w:color="76923C" w:themeColor="accent3" w:themeShade="BF"/>
        <w:right w:val="single" w:sz="4" w:space="0" w:color="76923C" w:themeColor="accent3" w:themeShade="BF"/>
        <w:insideH w:val="single" w:sz="4" w:space="0" w:color="76923C" w:themeColor="accent3" w:themeShade="BF"/>
        <w:insideV w:val="single" w:sz="4" w:space="0" w:color="76923C" w:themeColor="accent3" w:themeShade="BF"/>
      </w:tblBorders>
    </w:tblPr>
    <w:tcPr>
      <w:shd w:val="clear" w:color="auto" w:fill="auto"/>
    </w:tcPr>
    <w:tblStylePr w:type="firstRow">
      <w:rPr>
        <w:rFonts w:ascii="Verdana" w:hAnsi="Verdana"/>
        <w:b/>
        <w:color w:val="FFFFFF" w:themeColor="background1"/>
        <w:sz w:val="20"/>
      </w:rPr>
      <w:tblPr/>
      <w:tcPr>
        <w:shd w:val="clear" w:color="auto" w:fill="11754D"/>
      </w:tcPr>
    </w:tblStylePr>
  </w:style>
  <w:style w:type="paragraph" w:customStyle="1" w:styleId="Role">
    <w:name w:val="Role"/>
    <w:basedOn w:val="Normal"/>
    <w:link w:val="RoleChar"/>
    <w:qFormat/>
    <w:rsid w:val="00AF4C4D"/>
    <w:pPr>
      <w:numPr>
        <w:numId w:val="10"/>
      </w:numPr>
      <w:ind w:left="720"/>
    </w:pPr>
    <w:rPr>
      <w:rFonts w:cs="Times New Roman"/>
      <w:szCs w:val="16"/>
      <w:lang w:eastAsia="zh-CN"/>
    </w:rPr>
  </w:style>
  <w:style w:type="character" w:customStyle="1" w:styleId="RoleChar">
    <w:name w:val="Role Char"/>
    <w:basedOn w:val="DefaultParagraphFont"/>
    <w:link w:val="Role"/>
    <w:rsid w:val="00AF4C4D"/>
    <w:rPr>
      <w:rFonts w:ascii="Verdana" w:eastAsia="Times New Roman" w:hAnsi="Verdana"/>
      <w:szCs w:val="16"/>
      <w:lang w:eastAsia="zh-CN"/>
    </w:rPr>
  </w:style>
  <w:style w:type="paragraph" w:customStyle="1" w:styleId="StyleList0After12pt">
    <w:name w:val="Style List 0 + After:  12 pt"/>
    <w:basedOn w:val="Normal"/>
    <w:rsid w:val="006F6B65"/>
    <w:pPr>
      <w:numPr>
        <w:numId w:val="34"/>
      </w:numPr>
    </w:pPr>
    <w:rPr>
      <w:rFonts w:cs="Times New Roman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630C3F"/>
    <w:rPr>
      <w:color w:val="800080" w:themeColor="followedHyperlink"/>
      <w:u w:val="single"/>
    </w:rPr>
  </w:style>
  <w:style w:type="table" w:customStyle="1" w:styleId="DTSC1">
    <w:name w:val="DTSC1"/>
    <w:basedOn w:val="TableNormal"/>
    <w:uiPriority w:val="99"/>
    <w:rsid w:val="00B13F3D"/>
    <w:rPr>
      <w:rFonts w:ascii="Verdana" w:hAnsi="Verdana"/>
    </w:rPr>
    <w:tblPr>
      <w:tblBorders>
        <w:top w:val="single" w:sz="4" w:space="0" w:color="76923C" w:themeColor="accent3" w:themeShade="BF"/>
        <w:left w:val="single" w:sz="4" w:space="0" w:color="76923C" w:themeColor="accent3" w:themeShade="BF"/>
        <w:bottom w:val="single" w:sz="4" w:space="0" w:color="76923C" w:themeColor="accent3" w:themeShade="BF"/>
        <w:right w:val="single" w:sz="4" w:space="0" w:color="76923C" w:themeColor="accent3" w:themeShade="BF"/>
        <w:insideH w:val="single" w:sz="4" w:space="0" w:color="76923C" w:themeColor="accent3" w:themeShade="BF"/>
        <w:insideV w:val="single" w:sz="4" w:space="0" w:color="76923C" w:themeColor="accent3" w:themeShade="BF"/>
      </w:tblBorders>
    </w:tblPr>
    <w:tcPr>
      <w:shd w:val="clear" w:color="auto" w:fill="auto"/>
    </w:tcPr>
    <w:tblStylePr w:type="firstRow">
      <w:rPr>
        <w:rFonts w:ascii="C Helvetica Condensed" w:hAnsi="C Helvetica Condensed"/>
        <w:b/>
        <w:color w:val="FFFFFF" w:themeColor="background1"/>
        <w:sz w:val="20"/>
      </w:rPr>
      <w:tblPr/>
      <w:tcPr>
        <w:shd w:val="clear" w:color="auto" w:fill="11754D"/>
      </w:tcPr>
    </w:tblStylePr>
  </w:style>
  <w:style w:type="table" w:customStyle="1" w:styleId="DTSC2">
    <w:name w:val="DTSC2"/>
    <w:basedOn w:val="TableNormal"/>
    <w:uiPriority w:val="99"/>
    <w:rsid w:val="00B13F3D"/>
    <w:rPr>
      <w:rFonts w:ascii="Verdana" w:hAnsi="Verdana"/>
    </w:rPr>
    <w:tblPr>
      <w:tblBorders>
        <w:top w:val="single" w:sz="4" w:space="0" w:color="76923C" w:themeColor="accent3" w:themeShade="BF"/>
        <w:left w:val="single" w:sz="4" w:space="0" w:color="76923C" w:themeColor="accent3" w:themeShade="BF"/>
        <w:bottom w:val="single" w:sz="4" w:space="0" w:color="76923C" w:themeColor="accent3" w:themeShade="BF"/>
        <w:right w:val="single" w:sz="4" w:space="0" w:color="76923C" w:themeColor="accent3" w:themeShade="BF"/>
        <w:insideH w:val="single" w:sz="4" w:space="0" w:color="76923C" w:themeColor="accent3" w:themeShade="BF"/>
        <w:insideV w:val="single" w:sz="4" w:space="0" w:color="76923C" w:themeColor="accent3" w:themeShade="BF"/>
      </w:tblBorders>
    </w:tblPr>
    <w:tcPr>
      <w:shd w:val="clear" w:color="auto" w:fill="auto"/>
    </w:tcPr>
    <w:tblStylePr w:type="firstRow">
      <w:rPr>
        <w:rFonts w:ascii="C Helvetica Condensed" w:hAnsi="C Helvetica Condensed"/>
        <w:b/>
        <w:color w:val="FFFFFF" w:themeColor="background1"/>
        <w:sz w:val="20"/>
      </w:rPr>
      <w:tblPr/>
      <w:tcPr>
        <w:shd w:val="clear" w:color="auto" w:fill="11754D"/>
      </w:tcPr>
    </w:tblStylePr>
  </w:style>
  <w:style w:type="table" w:styleId="GridTable4-Accent1">
    <w:name w:val="Grid Table 4 Accent 1"/>
    <w:basedOn w:val="TableNormal"/>
    <w:uiPriority w:val="49"/>
    <w:rsid w:val="00B07B8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4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38830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75804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28731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379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4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675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225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671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117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8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3871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22768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8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52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Downloads\GTNB\3_MaDuAn_Tai%20lieu%20quy%20dinh%20nghiep%20vu_v.v.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F87A32-25E0-4D54-8DB3-ED8E8A8C9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3_MaDuAn_Tai lieu quy dinh nghiep vu_v.v.v</Template>
  <TotalTime>38</TotalTime>
  <Pages>9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huongdo161</dc:creator>
  <cp:keywords/>
  <dc:description/>
  <cp:lastModifiedBy>Huy Huỳnh Đức</cp:lastModifiedBy>
  <cp:revision>15</cp:revision>
  <cp:lastPrinted>2014-12-16T03:37:00Z</cp:lastPrinted>
  <dcterms:created xsi:type="dcterms:W3CDTF">2018-03-19T17:55:00Z</dcterms:created>
  <dcterms:modified xsi:type="dcterms:W3CDTF">2018-04-17T02:29:00Z</dcterms:modified>
</cp:coreProperties>
</file>